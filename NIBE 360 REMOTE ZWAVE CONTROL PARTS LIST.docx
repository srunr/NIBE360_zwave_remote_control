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3F33" w14:textId="2C40EAA9" w:rsidR="00175944" w:rsidRPr="00175944" w:rsidRDefault="00175944" w:rsidP="00175944">
      <w:pPr>
        <w:pStyle w:val="Title"/>
      </w:pPr>
      <w:r>
        <w:t>NIBE 360 remote zWAVE CONTROL PARTS LIST</w:t>
      </w:r>
      <w:r w:rsidR="00BC14B1">
        <w:t xml:space="preserve"> rev A</w:t>
      </w:r>
    </w:p>
    <w:tbl>
      <w:tblPr>
        <w:tblStyle w:val="Todolist"/>
        <w:tblW w:w="5062" w:type="pct"/>
        <w:tblInd w:w="5" w:type="dxa"/>
        <w:tblLayout w:type="fixed"/>
        <w:tblLook w:val="04A0" w:firstRow="1" w:lastRow="0" w:firstColumn="1" w:lastColumn="0" w:noHBand="0" w:noVBand="1"/>
        <w:tblDescription w:val="Table displaying Priority, Due Date, What, Who, In Progress and Done"/>
      </w:tblPr>
      <w:tblGrid>
        <w:gridCol w:w="562"/>
        <w:gridCol w:w="1134"/>
        <w:gridCol w:w="2694"/>
        <w:gridCol w:w="2409"/>
        <w:gridCol w:w="1873"/>
        <w:gridCol w:w="1387"/>
      </w:tblGrid>
      <w:tr w:rsidR="000E1932" w14:paraId="3B26AE07" w14:textId="77777777" w:rsidTr="006E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tcW w:w="562" w:type="dxa"/>
          </w:tcPr>
          <w:p w14:paraId="36CE43FF" w14:textId="2D0D7A3C" w:rsidR="000E1932" w:rsidRDefault="00837E22">
            <w:r>
              <w:t>nr</w:t>
            </w:r>
          </w:p>
        </w:tc>
        <w:tc>
          <w:tcPr>
            <w:tcW w:w="1134" w:type="dxa"/>
          </w:tcPr>
          <w:p w14:paraId="22135785" w14:textId="4D9E97CC" w:rsidR="000E1932" w:rsidRDefault="00837E22" w:rsidP="00276C92">
            <w:r>
              <w:t>Partno</w:t>
            </w:r>
          </w:p>
        </w:tc>
        <w:tc>
          <w:tcPr>
            <w:tcW w:w="2694" w:type="dxa"/>
          </w:tcPr>
          <w:p w14:paraId="5B11408A" w14:textId="2AEE4E45" w:rsidR="000E1932" w:rsidRDefault="00837E22" w:rsidP="00276C92">
            <w:r>
              <w:t>description</w:t>
            </w:r>
          </w:p>
        </w:tc>
        <w:tc>
          <w:tcPr>
            <w:tcW w:w="2409" w:type="dxa"/>
          </w:tcPr>
          <w:p w14:paraId="3FE5C2F4" w14:textId="1C73D538" w:rsidR="000E1932" w:rsidRDefault="00837E22" w:rsidP="00276C92">
            <w:r>
              <w:t>Li</w:t>
            </w:r>
            <w:r w:rsidR="003C7132">
              <w:t>nk</w:t>
            </w:r>
          </w:p>
        </w:tc>
        <w:tc>
          <w:tcPr>
            <w:tcW w:w="1873" w:type="dxa"/>
          </w:tcPr>
          <w:p w14:paraId="6C74D5CB" w14:textId="1B7AE5BF" w:rsidR="000E1932" w:rsidRDefault="003C7132" w:rsidP="00276C92">
            <w:r>
              <w:t>price</w:t>
            </w:r>
          </w:p>
        </w:tc>
        <w:tc>
          <w:tcPr>
            <w:tcW w:w="1387" w:type="dxa"/>
          </w:tcPr>
          <w:p w14:paraId="593AADB4" w14:textId="22BA6893" w:rsidR="000E1932" w:rsidRDefault="003C7132" w:rsidP="00276C92">
            <w:r>
              <w:t>quantity</w:t>
            </w:r>
          </w:p>
        </w:tc>
      </w:tr>
      <w:tr w:rsidR="00D37A3D" w14:paraId="3D3AB967" w14:textId="77777777" w:rsidTr="006E626C">
        <w:tc>
          <w:tcPr>
            <w:tcW w:w="562" w:type="dxa"/>
          </w:tcPr>
          <w:p w14:paraId="55EF2200" w14:textId="277F8FA3" w:rsidR="00D37A3D" w:rsidRDefault="003C7132" w:rsidP="00D37A3D">
            <w:r>
              <w:t>1</w:t>
            </w:r>
          </w:p>
        </w:tc>
        <w:tc>
          <w:tcPr>
            <w:tcW w:w="1134" w:type="dxa"/>
          </w:tcPr>
          <w:p w14:paraId="51F84393" w14:textId="6696D2A6" w:rsidR="00D37A3D" w:rsidRDefault="00C8263B" w:rsidP="00D37A3D">
            <w:r>
              <w:t>ZMEEZUNO</w:t>
            </w:r>
          </w:p>
        </w:tc>
        <w:tc>
          <w:tcPr>
            <w:tcW w:w="2694" w:type="dxa"/>
          </w:tcPr>
          <w:p w14:paraId="3C45359F" w14:textId="088B9464" w:rsidR="00D37A3D" w:rsidRPr="002626AA" w:rsidRDefault="002626AA" w:rsidP="00F16A34">
            <w:pPr>
              <w:pStyle w:val="Heading1"/>
              <w:outlineLvl w:val="0"/>
              <w:rPr>
                <w:lang w:val="en-GB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>Z</w:t>
            </w:r>
            <w:r w:rsidR="00F16A34" w:rsidRPr="002626AA"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>-</w:t>
            </w:r>
            <w:proofErr w:type="spellStart"/>
            <w:r w:rsidR="00F16A34" w:rsidRPr="002626AA"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>uno</w:t>
            </w:r>
            <w:proofErr w:type="spellEnd"/>
            <w:r w:rsidR="00F16A34" w:rsidRPr="002626AA"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 xml:space="preserve"> Z-wave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 xml:space="preserve"> board</w:t>
            </w:r>
            <w:r w:rsidR="00F16A34" w:rsidRPr="002626AA"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>for</w:t>
            </w:r>
            <w:r w:rsidR="00F16A34" w:rsidRPr="002626AA">
              <w:rPr>
                <w:rFonts w:asciiTheme="minorHAnsi" w:eastAsiaTheme="minorHAnsi" w:hAnsiTheme="minorHAnsi" w:cstheme="minorBidi"/>
                <w:caps w:val="0"/>
                <w:color w:val="auto"/>
                <w:szCs w:val="22"/>
              </w:rPr>
              <w:t xml:space="preserve"> Arduino</w:t>
            </w:r>
          </w:p>
        </w:tc>
        <w:tc>
          <w:tcPr>
            <w:tcW w:w="2409" w:type="dxa"/>
          </w:tcPr>
          <w:p w14:paraId="4626D8B9" w14:textId="3809C6BC" w:rsidR="00D37A3D" w:rsidRPr="006854CE" w:rsidRDefault="00150BE0" w:rsidP="00D37A3D">
            <w:pPr>
              <w:rPr>
                <w:lang w:val="en-GB"/>
              </w:rPr>
            </w:pPr>
            <w:hyperlink r:id="rId7" w:history="1">
              <w:r w:rsidR="00501C87" w:rsidRPr="006854CE">
                <w:rPr>
                  <w:rStyle w:val="Hyperlink"/>
                  <w:lang w:val="en-GB"/>
                </w:rPr>
                <w:t>https://z-uno.z-wave.me/technical/</w:t>
              </w:r>
            </w:hyperlink>
          </w:p>
        </w:tc>
        <w:tc>
          <w:tcPr>
            <w:tcW w:w="1873" w:type="dxa"/>
          </w:tcPr>
          <w:p w14:paraId="5B550161" w14:textId="5D987C36" w:rsidR="00D37A3D" w:rsidRDefault="00150BE0" w:rsidP="00D37A3D">
            <w:hyperlink r:id="rId8" w:history="1">
              <w:r w:rsidR="005A6289" w:rsidRPr="005A6289">
                <w:rPr>
                  <w:rStyle w:val="Hyperlink"/>
                </w:rPr>
                <w:t>505 SEK</w:t>
              </w:r>
            </w:hyperlink>
          </w:p>
        </w:tc>
        <w:tc>
          <w:tcPr>
            <w:tcW w:w="1387" w:type="dxa"/>
          </w:tcPr>
          <w:p w14:paraId="6722CDB6" w14:textId="4F4E6FAE" w:rsidR="00D37A3D" w:rsidRDefault="00D3657A" w:rsidP="00D37A3D">
            <w:r>
              <w:t>1</w:t>
            </w:r>
          </w:p>
        </w:tc>
      </w:tr>
      <w:tr w:rsidR="00D37A3D" w14:paraId="21F8B014" w14:textId="77777777" w:rsidTr="006E626C">
        <w:tc>
          <w:tcPr>
            <w:tcW w:w="562" w:type="dxa"/>
          </w:tcPr>
          <w:p w14:paraId="10E768AE" w14:textId="2677BCC2" w:rsidR="00D37A3D" w:rsidRDefault="0057019C" w:rsidP="00D37A3D">
            <w:r>
              <w:t>2</w:t>
            </w:r>
          </w:p>
        </w:tc>
        <w:tc>
          <w:tcPr>
            <w:tcW w:w="1134" w:type="dxa"/>
          </w:tcPr>
          <w:p w14:paraId="18A7A0E6" w14:textId="02F0C3EC" w:rsidR="00D37A3D" w:rsidRDefault="00D40227" w:rsidP="00D37A3D">
            <w:r w:rsidRPr="00D40227">
              <w:t>88860</w:t>
            </w:r>
          </w:p>
        </w:tc>
        <w:tc>
          <w:tcPr>
            <w:tcW w:w="2694" w:type="dxa"/>
          </w:tcPr>
          <w:p w14:paraId="71D4482E" w14:textId="0D96841D" w:rsidR="00771533" w:rsidRDefault="008139A2" w:rsidP="00D37A3D">
            <w:proofErr w:type="spellStart"/>
            <w:r w:rsidRPr="008139A2">
              <w:t>Kjell</w:t>
            </w:r>
            <w:proofErr w:type="spellEnd"/>
            <w:r w:rsidRPr="008139A2">
              <w:t xml:space="preserve"> Academy Uno Rev. 3 Arduino</w:t>
            </w:r>
          </w:p>
        </w:tc>
        <w:tc>
          <w:tcPr>
            <w:tcW w:w="2409" w:type="dxa"/>
          </w:tcPr>
          <w:p w14:paraId="77E2087D" w14:textId="65C465BB" w:rsidR="00D37A3D" w:rsidRPr="00252A2D" w:rsidRDefault="00150BE0" w:rsidP="00D37A3D">
            <w:pPr>
              <w:rPr>
                <w:lang w:val="sv-SE"/>
              </w:rPr>
            </w:pPr>
            <w:hyperlink r:id="rId9" w:history="1">
              <w:r w:rsidR="00693832">
                <w:rPr>
                  <w:rStyle w:val="Hyperlink"/>
                  <w:lang w:val="sv-SE"/>
                </w:rPr>
                <w:t xml:space="preserve">Uno-rev-3 </w:t>
              </w:r>
              <w:proofErr w:type="spellStart"/>
              <w:r w:rsidR="00693832">
                <w:rPr>
                  <w:rStyle w:val="Hyperlink"/>
                  <w:lang w:val="sv-SE"/>
                </w:rPr>
                <w:t>arduino</w:t>
              </w:r>
              <w:proofErr w:type="spellEnd"/>
            </w:hyperlink>
          </w:p>
        </w:tc>
        <w:tc>
          <w:tcPr>
            <w:tcW w:w="1873" w:type="dxa"/>
          </w:tcPr>
          <w:p w14:paraId="356CA650" w14:textId="384FF8CF" w:rsidR="00D37A3D" w:rsidRPr="007C078A" w:rsidRDefault="00150BE0" w:rsidP="00D37A3D">
            <w:pPr>
              <w:rPr>
                <w:lang w:val="sv-SE"/>
              </w:rPr>
            </w:pPr>
            <w:hyperlink r:id="rId10" w:history="1">
              <w:r w:rsidR="007C078A" w:rsidRPr="007C078A">
                <w:rPr>
                  <w:rStyle w:val="Hyperlink"/>
                  <w:lang w:val="sv-SE"/>
                </w:rPr>
                <w:t>149 SEK</w:t>
              </w:r>
            </w:hyperlink>
          </w:p>
        </w:tc>
        <w:tc>
          <w:tcPr>
            <w:tcW w:w="1387" w:type="dxa"/>
          </w:tcPr>
          <w:p w14:paraId="24350B21" w14:textId="36AFE88D" w:rsidR="00D37A3D" w:rsidRDefault="007C078A" w:rsidP="00D37A3D">
            <w:r>
              <w:t>1</w:t>
            </w:r>
          </w:p>
        </w:tc>
      </w:tr>
      <w:tr w:rsidR="00D37A3D" w14:paraId="1B141740" w14:textId="77777777" w:rsidTr="006E626C">
        <w:tc>
          <w:tcPr>
            <w:tcW w:w="562" w:type="dxa"/>
          </w:tcPr>
          <w:p w14:paraId="5C87C6DB" w14:textId="4FC1E7B6" w:rsidR="00D37A3D" w:rsidRDefault="0057019C" w:rsidP="00D37A3D">
            <w:r>
              <w:t>3</w:t>
            </w:r>
          </w:p>
        </w:tc>
        <w:tc>
          <w:tcPr>
            <w:tcW w:w="1134" w:type="dxa"/>
          </w:tcPr>
          <w:p w14:paraId="5FE4A65C" w14:textId="6F25DB02" w:rsidR="00D37A3D" w:rsidRDefault="00DE102A" w:rsidP="00D37A3D">
            <w:r>
              <w:t>VMA436</w:t>
            </w:r>
          </w:p>
        </w:tc>
        <w:tc>
          <w:tcPr>
            <w:tcW w:w="2694" w:type="dxa"/>
          </w:tcPr>
          <w:p w14:paraId="61CEF95A" w14:textId="73F05A61" w:rsidR="00D37A3D" w:rsidRDefault="00DE102A" w:rsidP="00D37A3D">
            <w:proofErr w:type="spellStart"/>
            <w:r>
              <w:t>Velleman</w:t>
            </w:r>
            <w:proofErr w:type="spellEnd"/>
            <w:r>
              <w:t xml:space="preserve"> </w:t>
            </w:r>
            <w:r w:rsidR="00CB3830" w:rsidRPr="00CB3830">
              <w:t>8 CHANNEL RELAY MODULE</w:t>
            </w:r>
          </w:p>
        </w:tc>
        <w:tc>
          <w:tcPr>
            <w:tcW w:w="2409" w:type="dxa"/>
          </w:tcPr>
          <w:p w14:paraId="5C40DB0B" w14:textId="05C8531F" w:rsidR="00D37A3D" w:rsidRDefault="00150BE0" w:rsidP="00D37A3D">
            <w:hyperlink r:id="rId11" w:history="1">
              <w:r w:rsidR="00E00541" w:rsidRPr="00CB3AF0">
                <w:rPr>
                  <w:rStyle w:val="Hyperlink"/>
                </w:rPr>
                <w:t>https://www.velleman.eu/products/view/?id=439228</w:t>
              </w:r>
            </w:hyperlink>
          </w:p>
        </w:tc>
        <w:tc>
          <w:tcPr>
            <w:tcW w:w="1873" w:type="dxa"/>
          </w:tcPr>
          <w:p w14:paraId="3F201DAC" w14:textId="012D20E1" w:rsidR="00D37A3D" w:rsidRDefault="00150BE0" w:rsidP="00D37A3D">
            <w:hyperlink r:id="rId12" w:history="1">
              <w:r w:rsidR="00766770">
                <w:rPr>
                  <w:rStyle w:val="Hyperlink"/>
                </w:rPr>
                <w:t>300 SEK</w:t>
              </w:r>
            </w:hyperlink>
          </w:p>
        </w:tc>
        <w:tc>
          <w:tcPr>
            <w:tcW w:w="1387" w:type="dxa"/>
          </w:tcPr>
          <w:p w14:paraId="4E1F1FCF" w14:textId="576B5830" w:rsidR="00D37A3D" w:rsidRDefault="009D2E0C" w:rsidP="00D37A3D">
            <w:r>
              <w:t>1</w:t>
            </w:r>
          </w:p>
        </w:tc>
      </w:tr>
      <w:tr w:rsidR="00D37A3D" w14:paraId="35E7A0AB" w14:textId="77777777" w:rsidTr="006E626C">
        <w:tc>
          <w:tcPr>
            <w:tcW w:w="562" w:type="dxa"/>
          </w:tcPr>
          <w:p w14:paraId="6CCCBDED" w14:textId="3E9377D1" w:rsidR="00D37A3D" w:rsidRDefault="0057019C" w:rsidP="00D37A3D">
            <w:r>
              <w:t>4</w:t>
            </w:r>
          </w:p>
        </w:tc>
        <w:tc>
          <w:tcPr>
            <w:tcW w:w="1134" w:type="dxa"/>
          </w:tcPr>
          <w:p w14:paraId="059F1879" w14:textId="663943E2" w:rsidR="00D37A3D" w:rsidRDefault="00AA594B" w:rsidP="00D37A3D">
            <w:r w:rsidRPr="00AA594B">
              <w:t>87944</w:t>
            </w:r>
          </w:p>
        </w:tc>
        <w:tc>
          <w:tcPr>
            <w:tcW w:w="2694" w:type="dxa"/>
          </w:tcPr>
          <w:p w14:paraId="437A98AC" w14:textId="23115D04" w:rsidR="00D37A3D" w:rsidRPr="00771533" w:rsidRDefault="00760D4A" w:rsidP="00D37A3D">
            <w:pPr>
              <w:rPr>
                <w:lang w:val="en-GB"/>
              </w:rPr>
            </w:pPr>
            <w:proofErr w:type="spellStart"/>
            <w:r w:rsidRPr="00771533">
              <w:rPr>
                <w:lang w:val="en-GB"/>
              </w:rPr>
              <w:t>Luxorparts</w:t>
            </w:r>
            <w:proofErr w:type="spellEnd"/>
            <w:r w:rsidRPr="00771533">
              <w:rPr>
                <w:lang w:val="en-GB"/>
              </w:rPr>
              <w:t xml:space="preserve"> Proto-shield for UNO R3</w:t>
            </w:r>
          </w:p>
        </w:tc>
        <w:tc>
          <w:tcPr>
            <w:tcW w:w="2409" w:type="dxa"/>
          </w:tcPr>
          <w:p w14:paraId="513FD999" w14:textId="13FA18F2" w:rsidR="00D37A3D" w:rsidRDefault="00150BE0" w:rsidP="00D37A3D">
            <w:hyperlink r:id="rId13" w:history="1">
              <w:r w:rsidR="00D916D8" w:rsidRPr="00D916D8">
                <w:rPr>
                  <w:rStyle w:val="Hyperlink"/>
                </w:rPr>
                <w:t>https://www.kjell.com/se/sortiment/el-verktyg/arduino/shields/luxorparts-proto-shield-for-uno-r3-p87944</w:t>
              </w:r>
            </w:hyperlink>
          </w:p>
        </w:tc>
        <w:tc>
          <w:tcPr>
            <w:tcW w:w="1873" w:type="dxa"/>
          </w:tcPr>
          <w:p w14:paraId="198B97A1" w14:textId="3D4D3243" w:rsidR="00D37A3D" w:rsidRDefault="00150BE0" w:rsidP="00D37A3D">
            <w:hyperlink r:id="rId14" w:history="1">
              <w:r w:rsidR="00D916D8" w:rsidRPr="00D916D8">
                <w:rPr>
                  <w:rStyle w:val="Hyperlink"/>
                </w:rPr>
                <w:t>149 SEK</w:t>
              </w:r>
            </w:hyperlink>
          </w:p>
        </w:tc>
        <w:tc>
          <w:tcPr>
            <w:tcW w:w="1387" w:type="dxa"/>
          </w:tcPr>
          <w:p w14:paraId="1B44B530" w14:textId="05F5264D" w:rsidR="00D37A3D" w:rsidRDefault="00D916D8" w:rsidP="00D37A3D">
            <w:r>
              <w:t>1</w:t>
            </w:r>
          </w:p>
        </w:tc>
      </w:tr>
      <w:tr w:rsidR="00D37A3D" w14:paraId="2ADAB6FC" w14:textId="77777777" w:rsidTr="006E626C">
        <w:tc>
          <w:tcPr>
            <w:tcW w:w="562" w:type="dxa"/>
          </w:tcPr>
          <w:p w14:paraId="120B9CBC" w14:textId="70A92EE5" w:rsidR="00D37A3D" w:rsidRDefault="00E7545F" w:rsidP="00D37A3D">
            <w:r>
              <w:t>5</w:t>
            </w:r>
          </w:p>
        </w:tc>
        <w:tc>
          <w:tcPr>
            <w:tcW w:w="1134" w:type="dxa"/>
          </w:tcPr>
          <w:p w14:paraId="62889F41" w14:textId="3BFBEFBA" w:rsidR="00D37A3D" w:rsidRDefault="00E7545F" w:rsidP="00D37A3D">
            <w:r w:rsidRPr="00E7545F">
              <w:t>90793</w:t>
            </w:r>
          </w:p>
        </w:tc>
        <w:tc>
          <w:tcPr>
            <w:tcW w:w="2694" w:type="dxa"/>
          </w:tcPr>
          <w:p w14:paraId="2E525AFA" w14:textId="25D13D5D" w:rsidR="00D37A3D" w:rsidRDefault="00D550E7" w:rsidP="00D37A3D">
            <w:proofErr w:type="spellStart"/>
            <w:r w:rsidRPr="00D550E7">
              <w:t>Luxorparts</w:t>
            </w:r>
            <w:proofErr w:type="spellEnd"/>
            <w:r w:rsidRPr="00D550E7">
              <w:t xml:space="preserve"> </w:t>
            </w:r>
            <w:r>
              <w:t>Connection cables</w:t>
            </w:r>
            <w:r w:rsidRPr="00D550E7">
              <w:t xml:space="preserve"> </w:t>
            </w:r>
            <w:r>
              <w:t>male</w:t>
            </w:r>
            <w:r w:rsidRPr="00D550E7">
              <w:t>-</w:t>
            </w:r>
            <w:r>
              <w:t>male</w:t>
            </w:r>
            <w:r w:rsidRPr="00D550E7">
              <w:t xml:space="preserve"> 65-pack</w:t>
            </w:r>
          </w:p>
        </w:tc>
        <w:tc>
          <w:tcPr>
            <w:tcW w:w="2409" w:type="dxa"/>
          </w:tcPr>
          <w:p w14:paraId="287904E9" w14:textId="2CA8E244" w:rsidR="00D37A3D" w:rsidRDefault="00150BE0" w:rsidP="00D37A3D">
            <w:hyperlink r:id="rId15" w:history="1">
              <w:r w:rsidR="00BF016F" w:rsidRPr="00BF016F">
                <w:rPr>
                  <w:rStyle w:val="Hyperlink"/>
                </w:rPr>
                <w:t>https://www.kjell.com/se/sortiment/el-verktyg/arduino/tillbehor/luxorparts-kopplingskablar-hane-hane-65-pack-p90793</w:t>
              </w:r>
            </w:hyperlink>
          </w:p>
        </w:tc>
        <w:tc>
          <w:tcPr>
            <w:tcW w:w="1873" w:type="dxa"/>
          </w:tcPr>
          <w:p w14:paraId="45BE1B30" w14:textId="563A0837" w:rsidR="00D37A3D" w:rsidRDefault="00150BE0" w:rsidP="00D37A3D">
            <w:hyperlink r:id="rId16" w:history="1">
              <w:r w:rsidR="00A660CC">
                <w:rPr>
                  <w:rStyle w:val="Hyperlink"/>
                </w:rPr>
                <w:t>1,10 SEK/</w:t>
              </w:r>
              <w:proofErr w:type="spellStart"/>
              <w:r w:rsidR="00A660CC">
                <w:rPr>
                  <w:rStyle w:val="Hyperlink"/>
                </w:rPr>
                <w:t>st</w:t>
              </w:r>
              <w:proofErr w:type="spellEnd"/>
            </w:hyperlink>
          </w:p>
        </w:tc>
        <w:tc>
          <w:tcPr>
            <w:tcW w:w="1387" w:type="dxa"/>
          </w:tcPr>
          <w:p w14:paraId="2925D149" w14:textId="33A0EF2E" w:rsidR="00D37A3D" w:rsidRDefault="00A660CC" w:rsidP="00D37A3D">
            <w:r>
              <w:t>7</w:t>
            </w:r>
          </w:p>
        </w:tc>
      </w:tr>
      <w:tr w:rsidR="00765C4C" w14:paraId="2F96C251" w14:textId="77777777" w:rsidTr="006E626C">
        <w:tc>
          <w:tcPr>
            <w:tcW w:w="562" w:type="dxa"/>
          </w:tcPr>
          <w:p w14:paraId="5C11D8B3" w14:textId="26837694" w:rsidR="00765C4C" w:rsidRDefault="00765C4C" w:rsidP="00765C4C">
            <w:r w:rsidRPr="00081E1E">
              <w:t>6</w:t>
            </w:r>
          </w:p>
        </w:tc>
        <w:tc>
          <w:tcPr>
            <w:tcW w:w="1134" w:type="dxa"/>
          </w:tcPr>
          <w:p w14:paraId="33B32CF6" w14:textId="4EFE269E" w:rsidR="00765C4C" w:rsidRDefault="005F6B1F" w:rsidP="00765C4C">
            <w:r w:rsidRPr="005F6B1F">
              <w:t>87900</w:t>
            </w:r>
          </w:p>
        </w:tc>
        <w:tc>
          <w:tcPr>
            <w:tcW w:w="2694" w:type="dxa"/>
          </w:tcPr>
          <w:p w14:paraId="7BD09C5A" w14:textId="1CD3B6A1" w:rsidR="00765C4C" w:rsidRDefault="00765C4C" w:rsidP="00765C4C">
            <w:proofErr w:type="spellStart"/>
            <w:r w:rsidRPr="00081E1E">
              <w:t>Luxorparts</w:t>
            </w:r>
            <w:proofErr w:type="spellEnd"/>
            <w:r w:rsidRPr="00081E1E">
              <w:t xml:space="preserve"> separable cable 40-pol female-</w:t>
            </w:r>
            <w:r>
              <w:t>male</w:t>
            </w:r>
          </w:p>
        </w:tc>
        <w:tc>
          <w:tcPr>
            <w:tcW w:w="2409" w:type="dxa"/>
          </w:tcPr>
          <w:p w14:paraId="7FEC3F6D" w14:textId="77777777" w:rsidR="00765C4C" w:rsidRDefault="00150BE0" w:rsidP="00765C4C">
            <w:hyperlink r:id="rId17" w:history="1">
              <w:r w:rsidR="00FA4129" w:rsidRPr="005F6B1F">
                <w:rPr>
                  <w:rStyle w:val="Hyperlink"/>
                </w:rPr>
                <w:t>https://www.kjell.com/se/sortiment/el-verktyg/arduino/tillbehor/luxorparts-delbar-kopplingskabel-40-pol-hane-hona-p87900</w:t>
              </w:r>
            </w:hyperlink>
          </w:p>
          <w:p w14:paraId="0D0B1160" w14:textId="1237C0CD" w:rsidR="001A3139" w:rsidRDefault="001A3139" w:rsidP="00765C4C"/>
        </w:tc>
        <w:tc>
          <w:tcPr>
            <w:tcW w:w="1873" w:type="dxa"/>
          </w:tcPr>
          <w:p w14:paraId="7CA639E8" w14:textId="31FCF803" w:rsidR="00765C4C" w:rsidRDefault="00150BE0" w:rsidP="00765C4C">
            <w:hyperlink r:id="rId18" w:history="1">
              <w:r w:rsidR="00223518">
                <w:rPr>
                  <w:rStyle w:val="Hyperlink"/>
                </w:rPr>
                <w:t>2 SEK/</w:t>
              </w:r>
              <w:proofErr w:type="spellStart"/>
              <w:r w:rsidR="00223518">
                <w:rPr>
                  <w:rStyle w:val="Hyperlink"/>
                </w:rPr>
                <w:t>st</w:t>
              </w:r>
              <w:proofErr w:type="spellEnd"/>
            </w:hyperlink>
          </w:p>
        </w:tc>
        <w:tc>
          <w:tcPr>
            <w:tcW w:w="1387" w:type="dxa"/>
          </w:tcPr>
          <w:p w14:paraId="100875AA" w14:textId="0018E168" w:rsidR="00765C4C" w:rsidRDefault="00223518" w:rsidP="00765C4C">
            <w:r>
              <w:t>7</w:t>
            </w:r>
          </w:p>
        </w:tc>
      </w:tr>
      <w:tr w:rsidR="00BC14B1" w14:paraId="778694B4" w14:textId="77777777" w:rsidTr="006E626C">
        <w:tc>
          <w:tcPr>
            <w:tcW w:w="562" w:type="dxa"/>
          </w:tcPr>
          <w:p w14:paraId="23DFCBB3" w14:textId="476E9751" w:rsidR="00BC14B1" w:rsidRDefault="006E626C" w:rsidP="00BC14B1">
            <w:r>
              <w:t>7</w:t>
            </w:r>
          </w:p>
        </w:tc>
        <w:tc>
          <w:tcPr>
            <w:tcW w:w="1134" w:type="dxa"/>
          </w:tcPr>
          <w:p w14:paraId="5B964FB1" w14:textId="3AD2E381" w:rsidR="00BC14B1" w:rsidRPr="008410D3" w:rsidRDefault="006E626C" w:rsidP="00BC14B1">
            <w:r w:rsidRPr="006E626C">
              <w:t>90664</w:t>
            </w:r>
          </w:p>
        </w:tc>
        <w:tc>
          <w:tcPr>
            <w:tcW w:w="2694" w:type="dxa"/>
          </w:tcPr>
          <w:p w14:paraId="307C25F3" w14:textId="0EDE617C" w:rsidR="00BC14B1" w:rsidRPr="00854277" w:rsidRDefault="00BC14B1" w:rsidP="00BC14B1">
            <w:r>
              <w:t xml:space="preserve">Double sided </w:t>
            </w:r>
            <w:r w:rsidRPr="008931F6">
              <w:t>prototyping</w:t>
            </w:r>
            <w:r>
              <w:t xml:space="preserve"> board with</w:t>
            </w:r>
            <w:r w:rsidRPr="008931F6">
              <w:t xml:space="preserve"> </w:t>
            </w:r>
            <w:r>
              <w:t>soldering pads</w:t>
            </w:r>
          </w:p>
        </w:tc>
        <w:tc>
          <w:tcPr>
            <w:tcW w:w="2409" w:type="dxa"/>
          </w:tcPr>
          <w:p w14:paraId="25C89D4B" w14:textId="5683E067" w:rsidR="00BC14B1" w:rsidRDefault="00150BE0" w:rsidP="00BC14B1">
            <w:hyperlink r:id="rId19" w:history="1">
              <w:r w:rsidR="00BC14B1" w:rsidRPr="00D33C06">
                <w:rPr>
                  <w:rStyle w:val="Hyperlink"/>
                </w:rPr>
                <w:t>https://www.kjell.com/se/sortiment/el-verktyg/elektronik/monsterkort/experimentkort/luxorparts-experimentkort-60x80-mm-10-pack-p90664</w:t>
              </w:r>
            </w:hyperlink>
          </w:p>
        </w:tc>
        <w:tc>
          <w:tcPr>
            <w:tcW w:w="1873" w:type="dxa"/>
          </w:tcPr>
          <w:p w14:paraId="1C46FAB3" w14:textId="7CF02AC9" w:rsidR="00BC14B1" w:rsidRDefault="00150BE0" w:rsidP="00BC14B1">
            <w:hyperlink r:id="rId20" w:history="1">
              <w:r w:rsidR="00BC14B1" w:rsidRPr="00D33C06">
                <w:rPr>
                  <w:rStyle w:val="Hyperlink"/>
                </w:rPr>
                <w:t>100 SEK</w:t>
              </w:r>
            </w:hyperlink>
          </w:p>
        </w:tc>
        <w:tc>
          <w:tcPr>
            <w:tcW w:w="1387" w:type="dxa"/>
          </w:tcPr>
          <w:p w14:paraId="6A0C5E32" w14:textId="24A66B44" w:rsidR="00BC14B1" w:rsidRDefault="00BC14B1" w:rsidP="00BC14B1">
            <w:r>
              <w:t>1</w:t>
            </w:r>
          </w:p>
        </w:tc>
      </w:tr>
      <w:tr w:rsidR="00BC14B1" w14:paraId="0F7A03B9" w14:textId="77777777" w:rsidTr="006E626C">
        <w:tc>
          <w:tcPr>
            <w:tcW w:w="562" w:type="dxa"/>
          </w:tcPr>
          <w:p w14:paraId="45A962CF" w14:textId="3D10181E" w:rsidR="00BC14B1" w:rsidRDefault="00BC14B1" w:rsidP="00BC14B1">
            <w:r>
              <w:lastRenderedPageBreak/>
              <w:t>8</w:t>
            </w:r>
          </w:p>
        </w:tc>
        <w:tc>
          <w:tcPr>
            <w:tcW w:w="1134" w:type="dxa"/>
          </w:tcPr>
          <w:p w14:paraId="0E4080AF" w14:textId="250952A4" w:rsidR="00BC14B1" w:rsidRDefault="00BC14B1" w:rsidP="00BC14B1">
            <w:r w:rsidRPr="008410D3">
              <w:t>402328</w:t>
            </w:r>
          </w:p>
        </w:tc>
        <w:tc>
          <w:tcPr>
            <w:tcW w:w="2694" w:type="dxa"/>
          </w:tcPr>
          <w:p w14:paraId="5B95791D" w14:textId="7438AA7C" w:rsidR="00BC14B1" w:rsidRDefault="00BC14B1" w:rsidP="00BC14B1">
            <w:proofErr w:type="spellStart"/>
            <w:r w:rsidRPr="00854277">
              <w:t>Normkapsling</w:t>
            </w:r>
            <w:proofErr w:type="spellEnd"/>
            <w:r>
              <w:t xml:space="preserve"> – box with 12 modules DIN rail</w:t>
            </w:r>
          </w:p>
        </w:tc>
        <w:tc>
          <w:tcPr>
            <w:tcW w:w="2409" w:type="dxa"/>
          </w:tcPr>
          <w:p w14:paraId="10542894" w14:textId="50640B91" w:rsidR="00BC14B1" w:rsidRDefault="00150BE0" w:rsidP="00BC14B1">
            <w:hyperlink r:id="rId21" w:history="1">
              <w:r w:rsidR="00BC14B1" w:rsidRPr="001A3139">
                <w:rPr>
                  <w:rStyle w:val="Hyperlink"/>
                </w:rPr>
                <w:t>https://www.jula.se/catalog/el-och-belysning/elinstallation/elcentraler/kapslingar/normkapsling-402328/#tab01</w:t>
              </w:r>
            </w:hyperlink>
          </w:p>
        </w:tc>
        <w:tc>
          <w:tcPr>
            <w:tcW w:w="1873" w:type="dxa"/>
          </w:tcPr>
          <w:p w14:paraId="07A55D7B" w14:textId="781E98E7" w:rsidR="00BC14B1" w:rsidRDefault="00150BE0" w:rsidP="00BC14B1">
            <w:hyperlink r:id="rId22" w:history="1">
              <w:r w:rsidR="00BC14B1" w:rsidRPr="001A3139">
                <w:rPr>
                  <w:rStyle w:val="Hyperlink"/>
                </w:rPr>
                <w:t>300 SEK</w:t>
              </w:r>
            </w:hyperlink>
          </w:p>
        </w:tc>
        <w:tc>
          <w:tcPr>
            <w:tcW w:w="1387" w:type="dxa"/>
          </w:tcPr>
          <w:p w14:paraId="6DFFF57F" w14:textId="7C074A62" w:rsidR="00BC14B1" w:rsidRDefault="00BC14B1" w:rsidP="00BC14B1">
            <w:r>
              <w:t>1</w:t>
            </w:r>
          </w:p>
        </w:tc>
      </w:tr>
      <w:tr w:rsidR="00BC14B1" w14:paraId="68097183" w14:textId="77777777" w:rsidTr="006E626C">
        <w:tc>
          <w:tcPr>
            <w:tcW w:w="562" w:type="dxa"/>
          </w:tcPr>
          <w:p w14:paraId="56ED89FA" w14:textId="2AA7AF62" w:rsidR="00BC14B1" w:rsidRDefault="00BC14B1" w:rsidP="00BC14B1">
            <w:r>
              <w:t>9</w:t>
            </w:r>
          </w:p>
        </w:tc>
        <w:tc>
          <w:tcPr>
            <w:tcW w:w="1134" w:type="dxa"/>
          </w:tcPr>
          <w:p w14:paraId="71D31761" w14:textId="5BEDA75A" w:rsidR="00BC14B1" w:rsidRDefault="00BC14B1" w:rsidP="00BC14B1">
            <w:r w:rsidRPr="00E725C2">
              <w:t>78185</w:t>
            </w:r>
          </w:p>
        </w:tc>
        <w:tc>
          <w:tcPr>
            <w:tcW w:w="2694" w:type="dxa"/>
          </w:tcPr>
          <w:p w14:paraId="4A34E317" w14:textId="45A8986B" w:rsidR="00BC14B1" w:rsidRPr="00E96D91" w:rsidRDefault="00BC14B1" w:rsidP="00BC14B1">
            <w:pPr>
              <w:rPr>
                <w:lang w:val="sv-SE"/>
              </w:rPr>
            </w:pPr>
            <w:r w:rsidRPr="00E96D91">
              <w:rPr>
                <w:lang w:val="sv-SE"/>
              </w:rPr>
              <w:t>Mjuk UTP-nätverkskabel Cat. 6 Grå</w:t>
            </w:r>
          </w:p>
        </w:tc>
        <w:tc>
          <w:tcPr>
            <w:tcW w:w="2409" w:type="dxa"/>
          </w:tcPr>
          <w:p w14:paraId="69F8D720" w14:textId="209EB3D5" w:rsidR="00BC14B1" w:rsidRPr="001A3C24" w:rsidRDefault="00150BE0" w:rsidP="00BC14B1">
            <w:pPr>
              <w:rPr>
                <w:lang w:val="sv-SE"/>
              </w:rPr>
            </w:pPr>
            <w:hyperlink r:id="rId23" w:history="1">
              <w:r w:rsidR="00BC14B1" w:rsidRPr="001A3C24">
                <w:rPr>
                  <w:rStyle w:val="Hyperlink"/>
                  <w:lang w:val="sv-SE"/>
                </w:rPr>
                <w:t>https://www.kjell.com/se/sortiment/dator-natverk/natverk/installationsmateriel/natverkskablar/installationskablar/mjuk-utp-natverkskabel-cat-6-gra-p78185</w:t>
              </w:r>
            </w:hyperlink>
          </w:p>
        </w:tc>
        <w:tc>
          <w:tcPr>
            <w:tcW w:w="1873" w:type="dxa"/>
          </w:tcPr>
          <w:p w14:paraId="0A61C470" w14:textId="4C9D0823" w:rsidR="00BC14B1" w:rsidRPr="001A3C24" w:rsidRDefault="00150BE0" w:rsidP="00BC14B1">
            <w:pPr>
              <w:rPr>
                <w:lang w:val="sv-SE"/>
              </w:rPr>
            </w:pPr>
            <w:hyperlink r:id="rId24" w:history="1">
              <w:r w:rsidR="00BC14B1" w:rsidRPr="00657A57">
                <w:rPr>
                  <w:rStyle w:val="Hyperlink"/>
                  <w:lang w:val="sv-SE"/>
                </w:rPr>
                <w:t>15 SEK/m</w:t>
              </w:r>
            </w:hyperlink>
          </w:p>
        </w:tc>
        <w:tc>
          <w:tcPr>
            <w:tcW w:w="1387" w:type="dxa"/>
          </w:tcPr>
          <w:p w14:paraId="63B9C00C" w14:textId="1C7426FD" w:rsidR="00BC14B1" w:rsidRDefault="00BC14B1" w:rsidP="00BC14B1">
            <w:r>
              <w:t>5</w:t>
            </w:r>
          </w:p>
        </w:tc>
      </w:tr>
      <w:tr w:rsidR="00BC14B1" w14:paraId="53FE4BFA" w14:textId="77777777" w:rsidTr="006E626C">
        <w:tc>
          <w:tcPr>
            <w:tcW w:w="562" w:type="dxa"/>
          </w:tcPr>
          <w:p w14:paraId="4D5490AC" w14:textId="6C9F0E5F" w:rsidR="00BC14B1" w:rsidRDefault="00BC14B1" w:rsidP="00BC14B1">
            <w:r>
              <w:t>10</w:t>
            </w:r>
          </w:p>
        </w:tc>
        <w:tc>
          <w:tcPr>
            <w:tcW w:w="1134" w:type="dxa"/>
          </w:tcPr>
          <w:p w14:paraId="403EE768" w14:textId="07D1069A" w:rsidR="00BC14B1" w:rsidRDefault="00BC14B1" w:rsidP="00BC14B1">
            <w:r w:rsidRPr="00F0504B">
              <w:t>37725</w:t>
            </w:r>
          </w:p>
        </w:tc>
        <w:tc>
          <w:tcPr>
            <w:tcW w:w="2694" w:type="dxa"/>
          </w:tcPr>
          <w:p w14:paraId="48406137" w14:textId="71676BC2" w:rsidR="00BC14B1" w:rsidRPr="00E65D75" w:rsidRDefault="00BC14B1" w:rsidP="00BC14B1">
            <w:pPr>
              <w:rPr>
                <w:lang w:val="en-GB"/>
              </w:rPr>
            </w:pPr>
            <w:r w:rsidRPr="00E65D75">
              <w:rPr>
                <w:lang w:val="en-GB"/>
              </w:rPr>
              <w:t xml:space="preserve">Cable ties150x3,6 mm 100-pack </w:t>
            </w:r>
            <w:r>
              <w:rPr>
                <w:lang w:val="en-GB"/>
              </w:rPr>
              <w:t>Black</w:t>
            </w:r>
          </w:p>
        </w:tc>
        <w:tc>
          <w:tcPr>
            <w:tcW w:w="2409" w:type="dxa"/>
          </w:tcPr>
          <w:p w14:paraId="68DE4C0D" w14:textId="0AACC9CE" w:rsidR="00BC14B1" w:rsidRDefault="00150BE0" w:rsidP="00BC14B1">
            <w:hyperlink r:id="rId25" w:history="1">
              <w:r w:rsidR="00BC14B1" w:rsidRPr="00F0504B">
                <w:rPr>
                  <w:rStyle w:val="Hyperlink"/>
                </w:rPr>
                <w:t>https://www.kjell.com/se/sortiment/dator-natverk/kablar-adaptrar/kabelhantering/buntband/buntband-150x3-6-mm-100-pack-svart-p37725</w:t>
              </w:r>
            </w:hyperlink>
          </w:p>
        </w:tc>
        <w:tc>
          <w:tcPr>
            <w:tcW w:w="1873" w:type="dxa"/>
          </w:tcPr>
          <w:p w14:paraId="33187D18" w14:textId="3F5D31E0" w:rsidR="00BC14B1" w:rsidRDefault="00150BE0" w:rsidP="00BC14B1">
            <w:hyperlink r:id="rId26" w:history="1">
              <w:r w:rsidR="00856533" w:rsidRPr="00856533">
                <w:rPr>
                  <w:rStyle w:val="Hyperlink"/>
                </w:rPr>
                <w:t>50 SEK</w:t>
              </w:r>
            </w:hyperlink>
          </w:p>
        </w:tc>
        <w:tc>
          <w:tcPr>
            <w:tcW w:w="1387" w:type="dxa"/>
          </w:tcPr>
          <w:p w14:paraId="4D83CA8C" w14:textId="51961976" w:rsidR="00BC14B1" w:rsidRDefault="00856533" w:rsidP="00BC14B1">
            <w:r>
              <w:t>1</w:t>
            </w:r>
          </w:p>
        </w:tc>
      </w:tr>
      <w:tr w:rsidR="00BC14B1" w14:paraId="7A8FBD3F" w14:textId="77777777" w:rsidTr="006E626C">
        <w:tc>
          <w:tcPr>
            <w:tcW w:w="562" w:type="dxa"/>
          </w:tcPr>
          <w:p w14:paraId="5DB59DF8" w14:textId="01FB05A9" w:rsidR="00BC14B1" w:rsidRDefault="0080391B" w:rsidP="00BC14B1">
            <w:r>
              <w:t>11</w:t>
            </w:r>
          </w:p>
        </w:tc>
        <w:tc>
          <w:tcPr>
            <w:tcW w:w="1134" w:type="dxa"/>
          </w:tcPr>
          <w:p w14:paraId="1B7A1F5E" w14:textId="3027BF63" w:rsidR="00BC14B1" w:rsidRDefault="00C71010" w:rsidP="00BC14B1">
            <w:r w:rsidRPr="00C71010">
              <w:t>1883077</w:t>
            </w:r>
          </w:p>
        </w:tc>
        <w:tc>
          <w:tcPr>
            <w:tcW w:w="2694" w:type="dxa"/>
          </w:tcPr>
          <w:p w14:paraId="37121EAF" w14:textId="37E515DD" w:rsidR="00BC14B1" w:rsidRDefault="00A11015" w:rsidP="00BC14B1">
            <w:bookmarkStart w:id="0" w:name="_Hlk535869271"/>
            <w:r w:rsidRPr="00A11015">
              <w:t>Phoenix</w:t>
            </w:r>
            <w:r>
              <w:t xml:space="preserve"> </w:t>
            </w:r>
            <w:r w:rsidRPr="00A11015">
              <w:t>contact</w:t>
            </w:r>
            <w:r>
              <w:t xml:space="preserve"> </w:t>
            </w:r>
            <w:r w:rsidR="00320ED4" w:rsidRPr="00320ED4">
              <w:t>Printed-circuit board connector - ZEC 1,5/ 5-ST-5,0 C2 R1,5 - 188307</w:t>
            </w:r>
            <w:bookmarkEnd w:id="0"/>
            <w:r w:rsidR="00320ED4" w:rsidRPr="00320ED4">
              <w:t>7</w:t>
            </w:r>
          </w:p>
        </w:tc>
        <w:tc>
          <w:tcPr>
            <w:tcW w:w="2409" w:type="dxa"/>
          </w:tcPr>
          <w:p w14:paraId="4D2FE8A1" w14:textId="0DC57D98" w:rsidR="0061715D" w:rsidRDefault="00150BE0" w:rsidP="00BC14B1">
            <w:hyperlink r:id="rId27" w:history="1">
              <w:r w:rsidR="0010152B" w:rsidRPr="0010152B">
                <w:rPr>
                  <w:rStyle w:val="Hyperlink"/>
                </w:rPr>
                <w:t>https://www.phoenixcontact.com/online/portal/se/?uri=pxc-oc-itemdetail:pid=1883077&amp;library=sesv&amp;pcck=P-11-02-11&amp;tab=1&amp;selectedCategory=ALL</w:t>
              </w:r>
            </w:hyperlink>
          </w:p>
        </w:tc>
        <w:tc>
          <w:tcPr>
            <w:tcW w:w="1873" w:type="dxa"/>
          </w:tcPr>
          <w:p w14:paraId="41FC4626" w14:textId="387D05F1" w:rsidR="00BC14B1" w:rsidRDefault="00150BE0" w:rsidP="00BC14B1">
            <w:hyperlink r:id="rId28" w:history="1">
              <w:r w:rsidR="00EA7BF4">
                <w:rPr>
                  <w:rStyle w:val="Hyperlink"/>
                </w:rPr>
                <w:t>4,21 € = 43,15 SEK</w:t>
              </w:r>
            </w:hyperlink>
          </w:p>
        </w:tc>
        <w:tc>
          <w:tcPr>
            <w:tcW w:w="1387" w:type="dxa"/>
          </w:tcPr>
          <w:p w14:paraId="061BFB99" w14:textId="4097B666" w:rsidR="00BC14B1" w:rsidRPr="00DB03CF" w:rsidRDefault="009728B1" w:rsidP="00BC14B1">
            <w:pPr>
              <w:rPr>
                <w:lang w:val="en-GB"/>
              </w:rPr>
            </w:pPr>
            <w:r>
              <w:t>1</w:t>
            </w:r>
          </w:p>
        </w:tc>
      </w:tr>
      <w:tr w:rsidR="00BC14B1" w:rsidRPr="003E05E2" w14:paraId="6E1C4E15" w14:textId="77777777" w:rsidTr="006E626C">
        <w:tc>
          <w:tcPr>
            <w:tcW w:w="562" w:type="dxa"/>
          </w:tcPr>
          <w:p w14:paraId="775C2194" w14:textId="44C4DDAF" w:rsidR="00BC14B1" w:rsidRDefault="00DB03CF" w:rsidP="00BC14B1">
            <w:r>
              <w:t>12</w:t>
            </w:r>
          </w:p>
        </w:tc>
        <w:tc>
          <w:tcPr>
            <w:tcW w:w="1134" w:type="dxa"/>
          </w:tcPr>
          <w:p w14:paraId="2481292C" w14:textId="6AD4A601" w:rsidR="00BC14B1" w:rsidRDefault="000F4826" w:rsidP="00BC14B1">
            <w:r w:rsidRPr="000F4826">
              <w:t>45120</w:t>
            </w:r>
          </w:p>
        </w:tc>
        <w:tc>
          <w:tcPr>
            <w:tcW w:w="2694" w:type="dxa"/>
          </w:tcPr>
          <w:p w14:paraId="0A1540F3" w14:textId="698A9DBB" w:rsidR="00BC14B1" w:rsidRPr="003E05E2" w:rsidRDefault="00D15C89" w:rsidP="00BC14B1">
            <w:pPr>
              <w:rPr>
                <w:lang w:val="en-GB"/>
              </w:rPr>
            </w:pPr>
            <w:r w:rsidRPr="003E05E2">
              <w:rPr>
                <w:lang w:val="en-GB"/>
              </w:rPr>
              <w:t>1x1,5 mm² FQ</w:t>
            </w:r>
            <w:r w:rsidR="00877173" w:rsidRPr="003E05E2">
              <w:rPr>
                <w:lang w:val="en-GB"/>
              </w:rPr>
              <w:t xml:space="preserve"> wire</w:t>
            </w:r>
            <w:r w:rsidR="003E05E2" w:rsidRPr="003E05E2">
              <w:rPr>
                <w:lang w:val="en-GB"/>
              </w:rPr>
              <w:t xml:space="preserve"> blac</w:t>
            </w:r>
            <w:r w:rsidR="003E05E2">
              <w:rPr>
                <w:lang w:val="en-GB"/>
              </w:rPr>
              <w:t xml:space="preserve">k </w:t>
            </w:r>
          </w:p>
        </w:tc>
        <w:tc>
          <w:tcPr>
            <w:tcW w:w="2409" w:type="dxa"/>
          </w:tcPr>
          <w:p w14:paraId="6C695416" w14:textId="73FCD2B3" w:rsidR="00BC14B1" w:rsidRPr="003E05E2" w:rsidRDefault="00150BE0" w:rsidP="00BC14B1">
            <w:pPr>
              <w:rPr>
                <w:lang w:val="en-GB"/>
              </w:rPr>
            </w:pPr>
            <w:hyperlink r:id="rId29" w:history="1">
              <w:r w:rsidR="007F6EB3" w:rsidRPr="0061715D">
                <w:rPr>
                  <w:rStyle w:val="Hyperlink"/>
                  <w:lang w:val="en-GB"/>
                </w:rPr>
                <w:t>https://www.kjell.com/se/sortiment/el-verktyg/el-produkter/starkstrom/kablar/installationskabel/elkabel-fq-20-m-svart-p45120</w:t>
              </w:r>
            </w:hyperlink>
          </w:p>
        </w:tc>
        <w:tc>
          <w:tcPr>
            <w:tcW w:w="1873" w:type="dxa"/>
          </w:tcPr>
          <w:p w14:paraId="1FCBB778" w14:textId="3957C8B9" w:rsidR="00BC14B1" w:rsidRPr="003E05E2" w:rsidRDefault="00150BE0" w:rsidP="00BC14B1">
            <w:pPr>
              <w:rPr>
                <w:lang w:val="en-GB"/>
              </w:rPr>
            </w:pPr>
            <w:hyperlink r:id="rId30" w:history="1">
              <w:r w:rsidR="00357DB2" w:rsidRPr="00357DB2">
                <w:rPr>
                  <w:rStyle w:val="Hyperlink"/>
                  <w:lang w:val="en-GB"/>
                </w:rPr>
                <w:t>5 SEK/m</w:t>
              </w:r>
            </w:hyperlink>
          </w:p>
        </w:tc>
        <w:tc>
          <w:tcPr>
            <w:tcW w:w="1387" w:type="dxa"/>
          </w:tcPr>
          <w:p w14:paraId="654A4A96" w14:textId="65FD6A7F" w:rsidR="00BC14B1" w:rsidRPr="003E05E2" w:rsidRDefault="003E05E2" w:rsidP="00BC14B1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</w:p>
        </w:tc>
      </w:tr>
      <w:tr w:rsidR="003E05E2" w:rsidRPr="003E05E2" w14:paraId="59D42BEF" w14:textId="77777777" w:rsidTr="006E626C">
        <w:tc>
          <w:tcPr>
            <w:tcW w:w="562" w:type="dxa"/>
          </w:tcPr>
          <w:p w14:paraId="1821728F" w14:textId="3D57EF9F" w:rsidR="003E05E2" w:rsidRDefault="007F6EB3" w:rsidP="00BC14B1">
            <w:r>
              <w:t xml:space="preserve">13 </w:t>
            </w:r>
          </w:p>
        </w:tc>
        <w:tc>
          <w:tcPr>
            <w:tcW w:w="1134" w:type="dxa"/>
          </w:tcPr>
          <w:p w14:paraId="5634929E" w14:textId="75DC1A61" w:rsidR="003E05E2" w:rsidRPr="000F4826" w:rsidRDefault="00144D36" w:rsidP="00BC14B1">
            <w:r>
              <w:t>45122</w:t>
            </w:r>
          </w:p>
        </w:tc>
        <w:tc>
          <w:tcPr>
            <w:tcW w:w="2694" w:type="dxa"/>
          </w:tcPr>
          <w:p w14:paraId="39E999DB" w14:textId="6F775AFC" w:rsidR="003E05E2" w:rsidRPr="003E05E2" w:rsidRDefault="00144D36" w:rsidP="00BC14B1">
            <w:pPr>
              <w:rPr>
                <w:lang w:val="en-GB"/>
              </w:rPr>
            </w:pPr>
            <w:r w:rsidRPr="00144D36">
              <w:rPr>
                <w:lang w:val="en-GB"/>
              </w:rPr>
              <w:t xml:space="preserve">1x1,5 mm² FQ wire </w:t>
            </w:r>
            <w:r>
              <w:rPr>
                <w:lang w:val="en-GB"/>
              </w:rPr>
              <w:t>brown</w:t>
            </w:r>
          </w:p>
        </w:tc>
        <w:tc>
          <w:tcPr>
            <w:tcW w:w="2409" w:type="dxa"/>
          </w:tcPr>
          <w:p w14:paraId="1AF38EE7" w14:textId="77777777" w:rsidR="003E05E2" w:rsidRDefault="00150BE0" w:rsidP="005A093A">
            <w:pPr>
              <w:rPr>
                <w:lang w:val="en-GB"/>
              </w:rPr>
            </w:pPr>
            <w:hyperlink r:id="rId31" w:history="1">
              <w:r w:rsidR="00711C3E" w:rsidRPr="00711C3E">
                <w:rPr>
                  <w:rStyle w:val="Hyperlink"/>
                  <w:lang w:val="en-GB"/>
                </w:rPr>
                <w:t>https://www.kjell.com/se/sortiment/el-verktyg/el-produkter/starkstrom/kablar/installationskabel/elkabel-fq-20-m-brun-p45122</w:t>
              </w:r>
            </w:hyperlink>
          </w:p>
          <w:p w14:paraId="6DBBCFD7" w14:textId="77777777" w:rsidR="00615311" w:rsidRDefault="00615311" w:rsidP="005A093A">
            <w:pPr>
              <w:rPr>
                <w:lang w:val="en-GB"/>
              </w:rPr>
            </w:pPr>
          </w:p>
          <w:p w14:paraId="1B4577ED" w14:textId="77777777" w:rsidR="00615311" w:rsidRDefault="00615311" w:rsidP="005A093A">
            <w:pPr>
              <w:rPr>
                <w:lang w:val="en-GB"/>
              </w:rPr>
            </w:pPr>
          </w:p>
          <w:p w14:paraId="200539C4" w14:textId="77777777" w:rsidR="00615311" w:rsidRDefault="00615311" w:rsidP="005A093A">
            <w:pPr>
              <w:rPr>
                <w:lang w:val="en-GB"/>
              </w:rPr>
            </w:pPr>
          </w:p>
          <w:p w14:paraId="3FBFDF12" w14:textId="77777777" w:rsidR="00615311" w:rsidRDefault="00615311" w:rsidP="005A093A">
            <w:pPr>
              <w:rPr>
                <w:lang w:val="en-GB"/>
              </w:rPr>
            </w:pPr>
          </w:p>
          <w:p w14:paraId="51C033F5" w14:textId="0385D16C" w:rsidR="00615311" w:rsidRPr="005A093A" w:rsidRDefault="00615311" w:rsidP="005A093A">
            <w:pPr>
              <w:rPr>
                <w:lang w:val="en-GB"/>
              </w:rPr>
            </w:pPr>
          </w:p>
        </w:tc>
        <w:tc>
          <w:tcPr>
            <w:tcW w:w="1873" w:type="dxa"/>
          </w:tcPr>
          <w:p w14:paraId="55963032" w14:textId="331688D9" w:rsidR="003E05E2" w:rsidRPr="003E05E2" w:rsidRDefault="005E783F" w:rsidP="00BC14B1">
            <w:pPr>
              <w:rPr>
                <w:lang w:val="en-GB"/>
              </w:rPr>
            </w:pPr>
            <w:r w:rsidRPr="005E783F">
              <w:rPr>
                <w:lang w:val="en-GB"/>
              </w:rPr>
              <w:t>5 SEK/m</w:t>
            </w:r>
          </w:p>
        </w:tc>
        <w:tc>
          <w:tcPr>
            <w:tcW w:w="1387" w:type="dxa"/>
          </w:tcPr>
          <w:p w14:paraId="7DC3C11B" w14:textId="236FF8E0" w:rsidR="003E05E2" w:rsidRDefault="00711C3E" w:rsidP="00BC14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14B1" w14:paraId="195440E9" w14:textId="77777777" w:rsidTr="006E626C">
        <w:tc>
          <w:tcPr>
            <w:tcW w:w="562" w:type="dxa"/>
          </w:tcPr>
          <w:p w14:paraId="4EEC638E" w14:textId="785719A4" w:rsidR="00BC14B1" w:rsidRDefault="00711C3E" w:rsidP="00BC14B1">
            <w:r>
              <w:lastRenderedPageBreak/>
              <w:t>14</w:t>
            </w:r>
          </w:p>
        </w:tc>
        <w:tc>
          <w:tcPr>
            <w:tcW w:w="1134" w:type="dxa"/>
          </w:tcPr>
          <w:p w14:paraId="5DB41607" w14:textId="1A1E4B62" w:rsidR="00BC14B1" w:rsidRDefault="00E17B33" w:rsidP="00BC14B1">
            <w:r w:rsidRPr="00E17B33">
              <w:t>45119</w:t>
            </w:r>
          </w:p>
        </w:tc>
        <w:tc>
          <w:tcPr>
            <w:tcW w:w="2694" w:type="dxa"/>
          </w:tcPr>
          <w:p w14:paraId="60BDE368" w14:textId="3BF9B651" w:rsidR="00BC14B1" w:rsidRDefault="00E17B33" w:rsidP="00BC14B1">
            <w:r w:rsidRPr="00E17B33">
              <w:t xml:space="preserve">1x1,5 mm² FQ wire </w:t>
            </w:r>
            <w:r>
              <w:t>gray</w:t>
            </w:r>
          </w:p>
        </w:tc>
        <w:tc>
          <w:tcPr>
            <w:tcW w:w="2409" w:type="dxa"/>
          </w:tcPr>
          <w:p w14:paraId="6FC9F6F4" w14:textId="208DE7E8" w:rsidR="00BC14B1" w:rsidRDefault="00150BE0" w:rsidP="00BC14B1">
            <w:hyperlink r:id="rId32" w:history="1">
              <w:r w:rsidR="00C33BC6" w:rsidRPr="00C33BC6">
                <w:rPr>
                  <w:rStyle w:val="Hyperlink"/>
                </w:rPr>
                <w:t>https://www.kjell.com/se/sortiment/el-verktyg/el-produkter/starkstrom/kablar/installationskabel/elkabel-fq-20-m-gra-p45119</w:t>
              </w:r>
            </w:hyperlink>
          </w:p>
        </w:tc>
        <w:tc>
          <w:tcPr>
            <w:tcW w:w="1873" w:type="dxa"/>
          </w:tcPr>
          <w:p w14:paraId="3213D73E" w14:textId="43B9195B" w:rsidR="00BC14B1" w:rsidRDefault="005F3A0D" w:rsidP="00BC14B1">
            <w:r w:rsidRPr="005F3A0D">
              <w:t>5 SEK/m</w:t>
            </w:r>
          </w:p>
        </w:tc>
        <w:tc>
          <w:tcPr>
            <w:tcW w:w="1387" w:type="dxa"/>
          </w:tcPr>
          <w:p w14:paraId="3E352EE1" w14:textId="28E60447" w:rsidR="00BC14B1" w:rsidRDefault="005F3A0D" w:rsidP="00BC14B1">
            <w:r>
              <w:t>1</w:t>
            </w:r>
          </w:p>
        </w:tc>
      </w:tr>
      <w:tr w:rsidR="00BC14B1" w14:paraId="320A6E2C" w14:textId="77777777" w:rsidTr="006E626C">
        <w:tc>
          <w:tcPr>
            <w:tcW w:w="562" w:type="dxa"/>
          </w:tcPr>
          <w:p w14:paraId="504AF5F2" w14:textId="3CFFB5EF" w:rsidR="00BC14B1" w:rsidRDefault="00437E56" w:rsidP="00BC14B1">
            <w:r>
              <w:t>15</w:t>
            </w:r>
          </w:p>
        </w:tc>
        <w:tc>
          <w:tcPr>
            <w:tcW w:w="1134" w:type="dxa"/>
          </w:tcPr>
          <w:p w14:paraId="66CA33CE" w14:textId="0C4FA05B" w:rsidR="00BC14B1" w:rsidRDefault="00437E56" w:rsidP="00BC14B1">
            <w:r w:rsidRPr="00437E56">
              <w:t>45121</w:t>
            </w:r>
          </w:p>
        </w:tc>
        <w:tc>
          <w:tcPr>
            <w:tcW w:w="2694" w:type="dxa"/>
          </w:tcPr>
          <w:p w14:paraId="76325F71" w14:textId="15A6DC7F" w:rsidR="00BC14B1" w:rsidRDefault="00437E56" w:rsidP="00BC14B1">
            <w:r w:rsidRPr="00437E56">
              <w:t xml:space="preserve">1x1,5 mm² FQ wire </w:t>
            </w:r>
            <w:r>
              <w:t>blue</w:t>
            </w:r>
          </w:p>
        </w:tc>
        <w:tc>
          <w:tcPr>
            <w:tcW w:w="2409" w:type="dxa"/>
          </w:tcPr>
          <w:p w14:paraId="05846AB0" w14:textId="7054BF58" w:rsidR="00BC14B1" w:rsidRDefault="00150BE0" w:rsidP="00BC14B1">
            <w:hyperlink r:id="rId33" w:history="1">
              <w:r w:rsidR="00A40303" w:rsidRPr="00A40303">
                <w:rPr>
                  <w:rStyle w:val="Hyperlink"/>
                </w:rPr>
                <w:t>https://www.kjell.com/se/sortiment/el-verktyg/el-produkter/starkstrom/kablar/installationskabel/elkabel-fq-20-m-bla-p45121</w:t>
              </w:r>
            </w:hyperlink>
          </w:p>
        </w:tc>
        <w:tc>
          <w:tcPr>
            <w:tcW w:w="1873" w:type="dxa"/>
          </w:tcPr>
          <w:p w14:paraId="43FDA67F" w14:textId="455DD3B8" w:rsidR="00BC14B1" w:rsidRDefault="00A40303" w:rsidP="00BC14B1">
            <w:r w:rsidRPr="00A40303">
              <w:t>5 SEK/m</w:t>
            </w:r>
          </w:p>
        </w:tc>
        <w:tc>
          <w:tcPr>
            <w:tcW w:w="1387" w:type="dxa"/>
          </w:tcPr>
          <w:p w14:paraId="74E937B1" w14:textId="4242F90B" w:rsidR="00BC14B1" w:rsidRDefault="00A40303" w:rsidP="00BC14B1">
            <w:r>
              <w:t>1</w:t>
            </w:r>
          </w:p>
        </w:tc>
      </w:tr>
      <w:tr w:rsidR="00BC14B1" w14:paraId="718C15FB" w14:textId="77777777" w:rsidTr="006E626C">
        <w:tc>
          <w:tcPr>
            <w:tcW w:w="562" w:type="dxa"/>
          </w:tcPr>
          <w:p w14:paraId="553164FA" w14:textId="1AA28179" w:rsidR="00BC14B1" w:rsidRDefault="00B0286F" w:rsidP="00BC14B1">
            <w:r>
              <w:t>16</w:t>
            </w:r>
          </w:p>
        </w:tc>
        <w:tc>
          <w:tcPr>
            <w:tcW w:w="1134" w:type="dxa"/>
          </w:tcPr>
          <w:p w14:paraId="62FBA03D" w14:textId="05059699" w:rsidR="00BC14B1" w:rsidRDefault="00721E9C" w:rsidP="00BC14B1">
            <w:r w:rsidRPr="00721E9C">
              <w:t>39072</w:t>
            </w:r>
          </w:p>
        </w:tc>
        <w:tc>
          <w:tcPr>
            <w:tcW w:w="2694" w:type="dxa"/>
          </w:tcPr>
          <w:p w14:paraId="6A3F20B2" w14:textId="313983A8" w:rsidR="00BC14B1" w:rsidRDefault="00721E9C" w:rsidP="00BC14B1">
            <w:r>
              <w:t>Connection list</w:t>
            </w:r>
            <w:r w:rsidR="00C81F42" w:rsidRPr="00C81F42">
              <w:t xml:space="preserve"> 0,5-2,5 mm²</w:t>
            </w:r>
          </w:p>
        </w:tc>
        <w:tc>
          <w:tcPr>
            <w:tcW w:w="2409" w:type="dxa"/>
          </w:tcPr>
          <w:p w14:paraId="12D63305" w14:textId="4A480B54" w:rsidR="00BC14B1" w:rsidRDefault="00150BE0" w:rsidP="00BC14B1">
            <w:hyperlink r:id="rId34" w:history="1">
              <w:r w:rsidR="00111520" w:rsidRPr="00111520">
                <w:rPr>
                  <w:rStyle w:val="Hyperlink"/>
                </w:rPr>
                <w:t>https://www.kjell.com/se/sortiment/el-verktyg/elinstallation/koppling-dosor-lister/kopplingslist-0-5-2-5-mm--p39072</w:t>
              </w:r>
            </w:hyperlink>
          </w:p>
        </w:tc>
        <w:tc>
          <w:tcPr>
            <w:tcW w:w="1873" w:type="dxa"/>
          </w:tcPr>
          <w:p w14:paraId="3E6FFEF0" w14:textId="4E7D8270" w:rsidR="00BC14B1" w:rsidRDefault="00150BE0" w:rsidP="00BC14B1">
            <w:hyperlink r:id="rId35" w:history="1">
              <w:r w:rsidR="00B0286F">
                <w:rPr>
                  <w:rStyle w:val="Hyperlink"/>
                </w:rPr>
                <w:t>30 SEK</w:t>
              </w:r>
            </w:hyperlink>
          </w:p>
        </w:tc>
        <w:tc>
          <w:tcPr>
            <w:tcW w:w="1387" w:type="dxa"/>
          </w:tcPr>
          <w:p w14:paraId="699418E6" w14:textId="2706CBAF" w:rsidR="00BC14B1" w:rsidRDefault="00111520" w:rsidP="00BC14B1">
            <w:r>
              <w:t>2</w:t>
            </w:r>
          </w:p>
        </w:tc>
      </w:tr>
      <w:tr w:rsidR="009732FC" w14:paraId="2D24660A" w14:textId="77777777" w:rsidTr="006E626C">
        <w:tc>
          <w:tcPr>
            <w:tcW w:w="562" w:type="dxa"/>
          </w:tcPr>
          <w:p w14:paraId="0A7AE308" w14:textId="1813891E" w:rsidR="009732FC" w:rsidRDefault="00902A36" w:rsidP="00BC14B1">
            <w:r>
              <w:t>17</w:t>
            </w:r>
          </w:p>
        </w:tc>
        <w:tc>
          <w:tcPr>
            <w:tcW w:w="1134" w:type="dxa"/>
          </w:tcPr>
          <w:p w14:paraId="27646E05" w14:textId="77777777" w:rsidR="009732FC" w:rsidRPr="00721E9C" w:rsidRDefault="009732FC" w:rsidP="00BC14B1"/>
        </w:tc>
        <w:tc>
          <w:tcPr>
            <w:tcW w:w="2694" w:type="dxa"/>
          </w:tcPr>
          <w:p w14:paraId="52DD6D90" w14:textId="337CE583" w:rsidR="009732FC" w:rsidRDefault="00902A36" w:rsidP="00BC14B1">
            <w:r>
              <w:t>Controller Software for the nr 2 item</w:t>
            </w:r>
            <w:r w:rsidR="00725330">
              <w:t xml:space="preserve"> Arduino UNO</w:t>
            </w:r>
          </w:p>
        </w:tc>
        <w:tc>
          <w:tcPr>
            <w:tcW w:w="2409" w:type="dxa"/>
          </w:tcPr>
          <w:p w14:paraId="13C10C8D" w14:textId="2FB55F6B" w:rsidR="009732FC" w:rsidRDefault="00725330" w:rsidP="00BC14B1">
            <w:r>
              <w:t>See note 2 below.</w:t>
            </w:r>
          </w:p>
        </w:tc>
        <w:tc>
          <w:tcPr>
            <w:tcW w:w="1873" w:type="dxa"/>
          </w:tcPr>
          <w:p w14:paraId="700B2B87" w14:textId="77777777" w:rsidR="009732FC" w:rsidRDefault="009732FC" w:rsidP="00BC14B1"/>
        </w:tc>
        <w:tc>
          <w:tcPr>
            <w:tcW w:w="1387" w:type="dxa"/>
          </w:tcPr>
          <w:p w14:paraId="7791BD9F" w14:textId="77777777" w:rsidR="009732FC" w:rsidRDefault="009732FC" w:rsidP="00BC14B1"/>
        </w:tc>
      </w:tr>
      <w:tr w:rsidR="00AB2738" w14:paraId="296108B6" w14:textId="77777777" w:rsidTr="006E626C">
        <w:tc>
          <w:tcPr>
            <w:tcW w:w="562" w:type="dxa"/>
          </w:tcPr>
          <w:p w14:paraId="19D983AF" w14:textId="038A89CB" w:rsidR="00AB2738" w:rsidRDefault="00AB2738" w:rsidP="00BC14B1">
            <w:r>
              <w:t>18</w:t>
            </w:r>
          </w:p>
        </w:tc>
        <w:tc>
          <w:tcPr>
            <w:tcW w:w="1134" w:type="dxa"/>
          </w:tcPr>
          <w:p w14:paraId="489DA1F2" w14:textId="77777777" w:rsidR="00AB2738" w:rsidRPr="00721E9C" w:rsidRDefault="00AB2738" w:rsidP="00BC14B1"/>
        </w:tc>
        <w:tc>
          <w:tcPr>
            <w:tcW w:w="2694" w:type="dxa"/>
          </w:tcPr>
          <w:p w14:paraId="625AA4CB" w14:textId="2E67B714" w:rsidR="00AB2738" w:rsidRDefault="00AB2738" w:rsidP="00BC14B1">
            <w:r w:rsidRPr="00AB2738">
              <w:t xml:space="preserve">Controller Software for the nr </w:t>
            </w:r>
            <w:r w:rsidR="00024B2F">
              <w:t>1</w:t>
            </w:r>
            <w:r w:rsidRPr="00AB2738">
              <w:t xml:space="preserve"> item </w:t>
            </w:r>
            <w:r>
              <w:t>Z</w:t>
            </w:r>
            <w:r w:rsidR="00440D7D">
              <w:t>-</w:t>
            </w:r>
            <w:proofErr w:type="gramStart"/>
            <w:r>
              <w:t xml:space="preserve">UNO </w:t>
            </w:r>
            <w:r w:rsidR="00440D7D">
              <w:t xml:space="preserve"> </w:t>
            </w:r>
            <w:proofErr w:type="spellStart"/>
            <w:r w:rsidR="00440D7D">
              <w:t>Zwave</w:t>
            </w:r>
            <w:proofErr w:type="spellEnd"/>
            <w:proofErr w:type="gramEnd"/>
            <w:r w:rsidR="00440D7D">
              <w:t xml:space="preserve"> controller</w:t>
            </w:r>
          </w:p>
        </w:tc>
        <w:tc>
          <w:tcPr>
            <w:tcW w:w="2409" w:type="dxa"/>
          </w:tcPr>
          <w:p w14:paraId="4A70DE75" w14:textId="6E41193E" w:rsidR="00AB2738" w:rsidRDefault="00440D7D" w:rsidP="00BC14B1">
            <w:r>
              <w:t>See note 3 below</w:t>
            </w:r>
          </w:p>
        </w:tc>
        <w:tc>
          <w:tcPr>
            <w:tcW w:w="1873" w:type="dxa"/>
          </w:tcPr>
          <w:p w14:paraId="6712F8C1" w14:textId="77777777" w:rsidR="00AB2738" w:rsidRDefault="00AB2738" w:rsidP="00BC14B1"/>
        </w:tc>
        <w:tc>
          <w:tcPr>
            <w:tcW w:w="1387" w:type="dxa"/>
          </w:tcPr>
          <w:p w14:paraId="5DDE048A" w14:textId="77777777" w:rsidR="00AB2738" w:rsidRDefault="00AB2738" w:rsidP="00BC14B1"/>
        </w:tc>
      </w:tr>
      <w:tr w:rsidR="00A43906" w:rsidRPr="0021553A" w14:paraId="6A922BC5" w14:textId="77777777" w:rsidTr="006E626C">
        <w:tc>
          <w:tcPr>
            <w:tcW w:w="562" w:type="dxa"/>
          </w:tcPr>
          <w:p w14:paraId="16945FF1" w14:textId="1F183776" w:rsidR="00A43906" w:rsidRDefault="007601B8" w:rsidP="00BC14B1">
            <w:r>
              <w:t>19</w:t>
            </w:r>
          </w:p>
        </w:tc>
        <w:tc>
          <w:tcPr>
            <w:tcW w:w="1134" w:type="dxa"/>
          </w:tcPr>
          <w:p w14:paraId="553164BC" w14:textId="60608D23" w:rsidR="00A43906" w:rsidRPr="00721E9C" w:rsidRDefault="0021553A" w:rsidP="00BC14B1">
            <w:r w:rsidRPr="0021553A">
              <w:t>98611</w:t>
            </w:r>
          </w:p>
        </w:tc>
        <w:tc>
          <w:tcPr>
            <w:tcW w:w="2694" w:type="dxa"/>
          </w:tcPr>
          <w:p w14:paraId="62F26560" w14:textId="6052F354" w:rsidR="00A43906" w:rsidRPr="0021553A" w:rsidRDefault="0071337F" w:rsidP="00BC14B1">
            <w:pPr>
              <w:rPr>
                <w:lang w:val="en-GB"/>
              </w:rPr>
            </w:pPr>
            <w:r w:rsidRPr="0021553A">
              <w:rPr>
                <w:lang w:val="en-GB"/>
              </w:rPr>
              <w:t>USB-B-</w:t>
            </w:r>
            <w:r w:rsidR="0021553A">
              <w:rPr>
                <w:lang w:val="en-GB"/>
              </w:rPr>
              <w:t>Cable</w:t>
            </w:r>
            <w:r w:rsidRPr="0021553A">
              <w:rPr>
                <w:lang w:val="en-GB"/>
              </w:rPr>
              <w:t xml:space="preserve"> </w:t>
            </w:r>
            <w:r w:rsidR="0021553A" w:rsidRPr="0021553A">
              <w:rPr>
                <w:lang w:val="en-GB"/>
              </w:rPr>
              <w:t>Black</w:t>
            </w:r>
            <w:r w:rsidRPr="0021553A">
              <w:rPr>
                <w:lang w:val="en-GB"/>
              </w:rPr>
              <w:t xml:space="preserve"> 3 m</w:t>
            </w:r>
          </w:p>
        </w:tc>
        <w:tc>
          <w:tcPr>
            <w:tcW w:w="2409" w:type="dxa"/>
          </w:tcPr>
          <w:p w14:paraId="0827EEFE" w14:textId="628E3972" w:rsidR="00A43906" w:rsidRPr="0021553A" w:rsidRDefault="00150BE0" w:rsidP="00BC14B1">
            <w:pPr>
              <w:rPr>
                <w:lang w:val="en-GB"/>
              </w:rPr>
            </w:pPr>
            <w:hyperlink r:id="rId36" w:history="1">
              <w:r w:rsidR="007601B8" w:rsidRPr="007601B8">
                <w:rPr>
                  <w:rStyle w:val="Hyperlink"/>
                  <w:lang w:val="en-GB"/>
                </w:rPr>
                <w:t>https://www.kjell.com/se/sortiment/dator-natverk/kablar-adaptrar/usb/usb-kablar/usb-b-kabel-svart-3-m-p98611</w:t>
              </w:r>
            </w:hyperlink>
          </w:p>
        </w:tc>
        <w:tc>
          <w:tcPr>
            <w:tcW w:w="1873" w:type="dxa"/>
          </w:tcPr>
          <w:p w14:paraId="7F0834F3" w14:textId="0DFD08C4" w:rsidR="00A43906" w:rsidRPr="0021553A" w:rsidRDefault="00150BE0" w:rsidP="00BC14B1">
            <w:pPr>
              <w:rPr>
                <w:lang w:val="en-GB"/>
              </w:rPr>
            </w:pPr>
            <w:hyperlink r:id="rId37" w:history="1">
              <w:r w:rsidR="007601B8" w:rsidRPr="007601B8">
                <w:rPr>
                  <w:rStyle w:val="Hyperlink"/>
                  <w:lang w:val="en-GB"/>
                </w:rPr>
                <w:t>120 SEK</w:t>
              </w:r>
            </w:hyperlink>
          </w:p>
        </w:tc>
        <w:tc>
          <w:tcPr>
            <w:tcW w:w="1387" w:type="dxa"/>
          </w:tcPr>
          <w:p w14:paraId="78E454B2" w14:textId="3F4610A2" w:rsidR="00A43906" w:rsidRPr="0021553A" w:rsidRDefault="007601B8" w:rsidP="00BC14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601B8" w:rsidRPr="00192787" w14:paraId="5F3A33FB" w14:textId="77777777" w:rsidTr="006E626C">
        <w:tc>
          <w:tcPr>
            <w:tcW w:w="562" w:type="dxa"/>
          </w:tcPr>
          <w:p w14:paraId="77F84CF2" w14:textId="52075628" w:rsidR="007601B8" w:rsidRDefault="002F347A" w:rsidP="00BC14B1">
            <w:r>
              <w:t>20</w:t>
            </w:r>
          </w:p>
        </w:tc>
        <w:tc>
          <w:tcPr>
            <w:tcW w:w="1134" w:type="dxa"/>
          </w:tcPr>
          <w:p w14:paraId="0BACE032" w14:textId="6D311EDE" w:rsidR="007601B8" w:rsidRPr="0021553A" w:rsidRDefault="00FA3930" w:rsidP="00BC14B1">
            <w:r w:rsidRPr="00FA3930">
              <w:t>95717</w:t>
            </w:r>
          </w:p>
        </w:tc>
        <w:tc>
          <w:tcPr>
            <w:tcW w:w="2694" w:type="dxa"/>
          </w:tcPr>
          <w:p w14:paraId="02219072" w14:textId="7A8E7FE8" w:rsidR="007601B8" w:rsidRPr="00192787" w:rsidRDefault="00192787" w:rsidP="00BC14B1">
            <w:pPr>
              <w:rPr>
                <w:lang w:val="en-GB"/>
              </w:rPr>
            </w:pPr>
            <w:proofErr w:type="spellStart"/>
            <w:r w:rsidRPr="00192787">
              <w:rPr>
                <w:lang w:val="en-GB"/>
              </w:rPr>
              <w:t>Linocell</w:t>
            </w:r>
            <w:proofErr w:type="spellEnd"/>
            <w:r w:rsidRPr="00192787">
              <w:rPr>
                <w:lang w:val="en-GB"/>
              </w:rPr>
              <w:t xml:space="preserve"> Mini USB-charger 2,4 A B</w:t>
            </w:r>
            <w:r>
              <w:rPr>
                <w:lang w:val="en-GB"/>
              </w:rPr>
              <w:t>lack</w:t>
            </w:r>
          </w:p>
        </w:tc>
        <w:tc>
          <w:tcPr>
            <w:tcW w:w="2409" w:type="dxa"/>
          </w:tcPr>
          <w:p w14:paraId="5CAF1451" w14:textId="03FDEE27" w:rsidR="007601B8" w:rsidRPr="00192787" w:rsidRDefault="00150BE0" w:rsidP="00BC14B1">
            <w:pPr>
              <w:rPr>
                <w:lang w:val="en-GB"/>
              </w:rPr>
            </w:pPr>
            <w:hyperlink r:id="rId38" w:history="1">
              <w:r w:rsidR="00A91BE1" w:rsidRPr="00A91BE1">
                <w:rPr>
                  <w:rStyle w:val="Hyperlink"/>
                  <w:lang w:val="en-GB"/>
                </w:rPr>
                <w:t>https://www.kjell.com/se/sortiment/dator-natverk/datortillbehor/usb-tillbehor/usb-laddare/linocell-mini-usb-laddare-2-4-a-svart-p95717</w:t>
              </w:r>
            </w:hyperlink>
          </w:p>
        </w:tc>
        <w:tc>
          <w:tcPr>
            <w:tcW w:w="1873" w:type="dxa"/>
          </w:tcPr>
          <w:p w14:paraId="43AB5C64" w14:textId="258623DE" w:rsidR="007601B8" w:rsidRPr="00192787" w:rsidRDefault="00150BE0" w:rsidP="00BC14B1">
            <w:pPr>
              <w:rPr>
                <w:lang w:val="en-GB"/>
              </w:rPr>
            </w:pPr>
            <w:hyperlink r:id="rId39" w:history="1">
              <w:r w:rsidR="00A91BE1" w:rsidRPr="00A91BE1">
                <w:rPr>
                  <w:rStyle w:val="Hyperlink"/>
                  <w:lang w:val="en-GB"/>
                </w:rPr>
                <w:t>99 SEK</w:t>
              </w:r>
            </w:hyperlink>
          </w:p>
        </w:tc>
        <w:tc>
          <w:tcPr>
            <w:tcW w:w="1387" w:type="dxa"/>
          </w:tcPr>
          <w:p w14:paraId="20044790" w14:textId="261AB891" w:rsidR="007601B8" w:rsidRPr="00192787" w:rsidRDefault="00A91BE1" w:rsidP="00BC14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263423A3" w14:textId="77777777" w:rsidR="000A320F" w:rsidRPr="00192787" w:rsidRDefault="000A320F">
      <w:pPr>
        <w:rPr>
          <w:lang w:val="en-GB"/>
        </w:rPr>
      </w:pPr>
    </w:p>
    <w:p w14:paraId="3A7ACBCC" w14:textId="4AADC299" w:rsidR="0036059C" w:rsidRPr="00192787" w:rsidRDefault="0036059C">
      <w:pPr>
        <w:rPr>
          <w:lang w:val="en-GB"/>
        </w:rPr>
      </w:pPr>
    </w:p>
    <w:p w14:paraId="070F4805" w14:textId="013CE73F" w:rsidR="005F7850" w:rsidRDefault="005F7850">
      <w:r w:rsidRPr="00A36F5B">
        <w:rPr>
          <w:b/>
        </w:rPr>
        <w:t>Note 1</w:t>
      </w:r>
      <w:r>
        <w:t xml:space="preserve">: </w:t>
      </w:r>
      <w:r w:rsidR="007367BB">
        <w:t xml:space="preserve"> Remove the 2</w:t>
      </w:r>
      <w:r w:rsidR="007367BB" w:rsidRPr="007367BB">
        <w:rPr>
          <w:vertAlign w:val="superscript"/>
        </w:rPr>
        <w:t>nd</w:t>
      </w:r>
      <w:r w:rsidR="007367BB">
        <w:t xml:space="preserve"> connector </w:t>
      </w:r>
      <w:r w:rsidR="00A01D09">
        <w:t xml:space="preserve">housing </w:t>
      </w:r>
      <w:r w:rsidR="000A0512">
        <w:t xml:space="preserve">of the </w:t>
      </w:r>
      <w:r w:rsidR="000A0512" w:rsidRPr="000A0512">
        <w:t>Phoenix contact Printed-circuit board connector - ZEC 1,5/ 5-ST-5,0 C2 R1,5 - 188307</w:t>
      </w:r>
      <w:r w:rsidR="00A01D09">
        <w:t xml:space="preserve">with </w:t>
      </w:r>
      <w:r w:rsidR="000A0512">
        <w:t xml:space="preserve">the </w:t>
      </w:r>
      <w:r w:rsidR="00A01D09">
        <w:t xml:space="preserve">solid side and </w:t>
      </w:r>
      <w:r w:rsidR="000A0512">
        <w:t>push</w:t>
      </w:r>
      <w:r w:rsidR="00A01D09">
        <w:t xml:space="preserve"> the remaining 4 connectors together again</w:t>
      </w:r>
      <w:r w:rsidR="000A0512">
        <w:t xml:space="preserve">. </w:t>
      </w:r>
      <w:r w:rsidR="005F296F">
        <w:t>Attach to the NIBE360</w:t>
      </w:r>
      <w:r w:rsidR="00386E8F">
        <w:t xml:space="preserve"> controller card at the </w:t>
      </w:r>
      <w:r w:rsidR="00F67861">
        <w:t>X6.1 to X6</w:t>
      </w:r>
      <w:r w:rsidR="00A22BC8">
        <w:t xml:space="preserve">.4 position. See page </w:t>
      </w:r>
      <w:r w:rsidR="00FB198E">
        <w:t xml:space="preserve">18 </w:t>
      </w:r>
      <w:r w:rsidR="00485982">
        <w:t>in</w:t>
      </w:r>
      <w:r w:rsidR="00FB198E">
        <w:t xml:space="preserve"> the manual </w:t>
      </w:r>
      <w:hyperlink r:id="rId40" w:history="1">
        <w:r w:rsidR="00485982" w:rsidRPr="00485982">
          <w:rPr>
            <w:rStyle w:val="Hyperlink"/>
          </w:rPr>
          <w:t>http://www.nibeonline.com/pdf/411482-1.pdf</w:t>
        </w:r>
      </w:hyperlink>
      <w:r w:rsidR="00BC6D5E">
        <w:t xml:space="preserve"> . </w:t>
      </w:r>
      <w:r w:rsidR="00485AE9">
        <w:br/>
      </w:r>
      <w:r w:rsidR="00BC6D5E">
        <w:t xml:space="preserve">Use the </w:t>
      </w:r>
      <w:r w:rsidR="0059397B">
        <w:t xml:space="preserve">one of the connection lists </w:t>
      </w:r>
      <w:r w:rsidR="009F5E56">
        <w:t xml:space="preserve">(item16 above) </w:t>
      </w:r>
      <w:r w:rsidR="00DF12C4">
        <w:t>and connect</w:t>
      </w:r>
      <w:r w:rsidR="00E63DE9">
        <w:t xml:space="preserve"> the 4 wires</w:t>
      </w:r>
      <w:r w:rsidR="00DF4692">
        <w:t xml:space="preserve"> </w:t>
      </w:r>
      <w:r w:rsidR="00E63DE9">
        <w:t>to the Phoenix</w:t>
      </w:r>
      <w:r w:rsidR="00485AE9">
        <w:t xml:space="preserve"> </w:t>
      </w:r>
      <w:r w:rsidR="00D85B1C">
        <w:t xml:space="preserve">contact and attach </w:t>
      </w:r>
      <w:r w:rsidR="00340AD5">
        <w:t xml:space="preserve">the </w:t>
      </w:r>
      <w:r w:rsidR="00AF108A">
        <w:t xml:space="preserve">connection list </w:t>
      </w:r>
      <w:r w:rsidR="00D85B1C">
        <w:t>to the wire guides</w:t>
      </w:r>
      <w:r w:rsidR="0068758C">
        <w:t xml:space="preserve"> above the controller board </w:t>
      </w:r>
      <w:r w:rsidR="00AF108A">
        <w:t>of</w:t>
      </w:r>
      <w:r w:rsidR="0068758C">
        <w:t xml:space="preserve"> the NIBE360.</w:t>
      </w:r>
      <w:r w:rsidR="00352BCF">
        <w:t xml:space="preserve"> Use the 2</w:t>
      </w:r>
      <w:r w:rsidR="00352BCF" w:rsidRPr="00352BCF">
        <w:rPr>
          <w:vertAlign w:val="superscript"/>
        </w:rPr>
        <w:t>nd</w:t>
      </w:r>
      <w:r w:rsidR="00352BCF">
        <w:t xml:space="preserve"> connection list and </w:t>
      </w:r>
      <w:r w:rsidR="00920482">
        <w:t xml:space="preserve">connect to the </w:t>
      </w:r>
      <w:r w:rsidR="00233D4D">
        <w:t>terminal block 14</w:t>
      </w:r>
      <w:r w:rsidR="00731405">
        <w:t xml:space="preserve">, position </w:t>
      </w:r>
      <w:r w:rsidR="00144991">
        <w:t>3 -7</w:t>
      </w:r>
      <w:r w:rsidR="00B91AE7">
        <w:t xml:space="preserve">. Attach the connection list to the wire guides beside the </w:t>
      </w:r>
      <w:r w:rsidR="00182AD5">
        <w:t>other connection list.</w:t>
      </w:r>
      <w:r w:rsidR="0094638E">
        <w:t xml:space="preserve"> See page 17-18 in the NIBE 360 manual.</w:t>
      </w:r>
    </w:p>
    <w:p w14:paraId="039ACB3A" w14:textId="77777777" w:rsidR="00A91BE1" w:rsidRDefault="00A91BE1"/>
    <w:p w14:paraId="70140DA5" w14:textId="5506C8C8" w:rsidR="00982A90" w:rsidRDefault="00982A90"/>
    <w:p w14:paraId="3C8DC9AE" w14:textId="1DC8A0DC" w:rsidR="005C49B7" w:rsidRDefault="00982A90" w:rsidP="005C49B7">
      <w:r w:rsidRPr="00A36F5B">
        <w:rPr>
          <w:b/>
        </w:rPr>
        <w:lastRenderedPageBreak/>
        <w:t>Note 2</w:t>
      </w:r>
      <w:r>
        <w:t xml:space="preserve">: </w:t>
      </w:r>
      <w:r w:rsidR="00BC6208">
        <w:t xml:space="preserve">Software </w:t>
      </w:r>
      <w:r w:rsidR="001375CB">
        <w:t xml:space="preserve">sketch </w:t>
      </w:r>
      <w:r w:rsidR="00BC6208">
        <w:t>for the Arduino Uno controller.</w:t>
      </w:r>
      <w:r w:rsidR="00BC6208">
        <w:br/>
      </w:r>
      <w:r w:rsidR="005C49B7">
        <w:t>// Input pullup connected to the z-</w:t>
      </w:r>
      <w:proofErr w:type="spellStart"/>
      <w:r w:rsidR="005C49B7">
        <w:t>uno</w:t>
      </w:r>
      <w:proofErr w:type="spellEnd"/>
      <w:r w:rsidR="005C49B7">
        <w:t xml:space="preserve"> controller outputs to enable </w:t>
      </w:r>
    </w:p>
    <w:p w14:paraId="267EF7BF" w14:textId="636342C2" w:rsidR="005C49B7" w:rsidRDefault="005C49B7" w:rsidP="005C49B7">
      <w:r>
        <w:t xml:space="preserve">// conversion from 3.3V to 5V </w:t>
      </w:r>
      <w:r w:rsidR="00DF7C73">
        <w:t xml:space="preserve">and </w:t>
      </w:r>
      <w:r>
        <w:t>to drive the VMA436 board.</w:t>
      </w:r>
    </w:p>
    <w:p w14:paraId="6FF32490" w14:textId="77777777" w:rsidR="005C49B7" w:rsidRDefault="005C49B7" w:rsidP="005C49B7">
      <w:r>
        <w:t>//Digital input PINS</w:t>
      </w:r>
    </w:p>
    <w:p w14:paraId="5DCEA1C5" w14:textId="77777777" w:rsidR="005C49B7" w:rsidRDefault="005C49B7" w:rsidP="005C49B7">
      <w:r>
        <w:t>int IN1 = 1;</w:t>
      </w:r>
    </w:p>
    <w:p w14:paraId="5B20ED56" w14:textId="77777777" w:rsidR="005C49B7" w:rsidRDefault="005C49B7" w:rsidP="005C49B7">
      <w:r>
        <w:t>int IN2 = 2;</w:t>
      </w:r>
    </w:p>
    <w:p w14:paraId="193DF63A" w14:textId="77777777" w:rsidR="005C49B7" w:rsidRDefault="005C49B7" w:rsidP="005C49B7">
      <w:r>
        <w:t>int IN3 = 3;</w:t>
      </w:r>
    </w:p>
    <w:p w14:paraId="791BDDD1" w14:textId="77777777" w:rsidR="005C49B7" w:rsidRDefault="005C49B7" w:rsidP="005C49B7">
      <w:r>
        <w:t>int IN4 = 4;</w:t>
      </w:r>
    </w:p>
    <w:p w14:paraId="3D199775" w14:textId="77777777" w:rsidR="005C49B7" w:rsidRDefault="005C49B7" w:rsidP="005C49B7">
      <w:r>
        <w:t>int IN5 = 5;</w:t>
      </w:r>
    </w:p>
    <w:p w14:paraId="19D43926" w14:textId="77777777" w:rsidR="005C49B7" w:rsidRDefault="005C49B7" w:rsidP="005C49B7"/>
    <w:p w14:paraId="7DA131E1" w14:textId="77777777" w:rsidR="005C49B7" w:rsidRDefault="005C49B7" w:rsidP="005C49B7">
      <w:r>
        <w:t>// the digital output PINS</w:t>
      </w:r>
    </w:p>
    <w:p w14:paraId="2C038518" w14:textId="77777777" w:rsidR="005C49B7" w:rsidRDefault="005C49B7" w:rsidP="005C49B7">
      <w:r>
        <w:t>int OUT1 = 8;</w:t>
      </w:r>
    </w:p>
    <w:p w14:paraId="1E15A30B" w14:textId="77777777" w:rsidR="005C49B7" w:rsidRDefault="005C49B7" w:rsidP="005C49B7">
      <w:r>
        <w:t>int OUT2 = 9;</w:t>
      </w:r>
    </w:p>
    <w:p w14:paraId="3F1C8EC0" w14:textId="77777777" w:rsidR="005C49B7" w:rsidRDefault="005C49B7" w:rsidP="005C49B7">
      <w:r>
        <w:t>int OUT3 = 10;</w:t>
      </w:r>
    </w:p>
    <w:p w14:paraId="459D269A" w14:textId="77777777" w:rsidR="005C49B7" w:rsidRDefault="005C49B7" w:rsidP="005C49B7">
      <w:r>
        <w:t>int OUT4 = 11;</w:t>
      </w:r>
    </w:p>
    <w:p w14:paraId="38DECD65" w14:textId="77777777" w:rsidR="005C49B7" w:rsidRDefault="005C49B7" w:rsidP="005C49B7">
      <w:r>
        <w:t>int OUT5 = 12;</w:t>
      </w:r>
    </w:p>
    <w:p w14:paraId="567A614C" w14:textId="77777777" w:rsidR="005C49B7" w:rsidRDefault="005C49B7" w:rsidP="005C49B7"/>
    <w:p w14:paraId="2FF396FF" w14:textId="77777777" w:rsidR="005C49B7" w:rsidRDefault="005C49B7" w:rsidP="005C49B7">
      <w:r>
        <w:t>byte readIN1 = HIGH;</w:t>
      </w:r>
    </w:p>
    <w:p w14:paraId="2EF48E2D" w14:textId="77777777" w:rsidR="005C49B7" w:rsidRDefault="005C49B7" w:rsidP="005C49B7">
      <w:r>
        <w:t>byte currIN1 = HIGH;</w:t>
      </w:r>
    </w:p>
    <w:p w14:paraId="76FF3082" w14:textId="77777777" w:rsidR="005C49B7" w:rsidRDefault="005C49B7" w:rsidP="005C49B7">
      <w:r>
        <w:t>byte readIN2 = HIGH;</w:t>
      </w:r>
    </w:p>
    <w:p w14:paraId="36F4D51A" w14:textId="77777777" w:rsidR="005C49B7" w:rsidRDefault="005C49B7" w:rsidP="005C49B7">
      <w:r>
        <w:t>byte currIN2 = HIGH;</w:t>
      </w:r>
    </w:p>
    <w:p w14:paraId="69A0133F" w14:textId="77777777" w:rsidR="005C49B7" w:rsidRDefault="005C49B7" w:rsidP="005C49B7">
      <w:r>
        <w:t>byte readIN3 = HIGH;</w:t>
      </w:r>
    </w:p>
    <w:p w14:paraId="3D0F38B2" w14:textId="77777777" w:rsidR="005C49B7" w:rsidRDefault="005C49B7" w:rsidP="005C49B7">
      <w:r>
        <w:t>byte currIN3 = HIGH;</w:t>
      </w:r>
    </w:p>
    <w:p w14:paraId="0BFED238" w14:textId="77777777" w:rsidR="005C49B7" w:rsidRDefault="005C49B7" w:rsidP="005C49B7">
      <w:r>
        <w:t>byte readIN4 = HIGH;</w:t>
      </w:r>
    </w:p>
    <w:p w14:paraId="49D361BF" w14:textId="77777777" w:rsidR="005C49B7" w:rsidRDefault="005C49B7" w:rsidP="005C49B7">
      <w:r>
        <w:t>byte currIN4 = HIGH;</w:t>
      </w:r>
    </w:p>
    <w:p w14:paraId="4D59A717" w14:textId="77777777" w:rsidR="005C49B7" w:rsidRDefault="005C49B7" w:rsidP="005C49B7">
      <w:r>
        <w:t>byte readIN5 = HIGH;</w:t>
      </w:r>
    </w:p>
    <w:p w14:paraId="036BFADF" w14:textId="77777777" w:rsidR="005C49B7" w:rsidRDefault="005C49B7" w:rsidP="005C49B7">
      <w:r>
        <w:t>byte currIN5 = HIGH;</w:t>
      </w:r>
    </w:p>
    <w:p w14:paraId="6083E47F" w14:textId="77777777" w:rsidR="005C49B7" w:rsidRDefault="005C49B7" w:rsidP="005C49B7"/>
    <w:p w14:paraId="3EE1D1C6" w14:textId="77777777" w:rsidR="005C49B7" w:rsidRDefault="005C49B7" w:rsidP="005C49B7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8397982" w14:textId="77777777" w:rsidR="005C49B7" w:rsidRDefault="005C49B7" w:rsidP="005C49B7">
      <w:r>
        <w:t>{</w:t>
      </w:r>
    </w:p>
    <w:p w14:paraId="4FF77599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IN1, INPUT_PULLUP); </w:t>
      </w:r>
    </w:p>
    <w:p w14:paraId="636754B5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IN2, INPUT_PULLUP); </w:t>
      </w:r>
    </w:p>
    <w:p w14:paraId="0E2993B3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IN3, INPUT_PULLUP); </w:t>
      </w:r>
    </w:p>
    <w:p w14:paraId="6C13FBBD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IN4, INPUT_PULLUP); </w:t>
      </w:r>
    </w:p>
    <w:p w14:paraId="55AD66F6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IN5, INPUT_PULLUP); </w:t>
      </w:r>
    </w:p>
    <w:p w14:paraId="7853DB62" w14:textId="77777777" w:rsidR="005C49B7" w:rsidRDefault="005C49B7" w:rsidP="005C49B7"/>
    <w:p w14:paraId="44142DA5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OUT1, OUTPUT); </w:t>
      </w:r>
    </w:p>
    <w:p w14:paraId="5527F446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OUT2, OUTPUT); </w:t>
      </w:r>
    </w:p>
    <w:p w14:paraId="78D2F964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OUT3, OUTPUT); </w:t>
      </w:r>
    </w:p>
    <w:p w14:paraId="50B67AF9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OUT4, OUTPUT); </w:t>
      </w:r>
    </w:p>
    <w:p w14:paraId="03986FDD" w14:textId="77777777" w:rsidR="005C49B7" w:rsidRDefault="005C49B7" w:rsidP="005C4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OUT5, OUTPUT); </w:t>
      </w:r>
    </w:p>
    <w:p w14:paraId="0A0816C1" w14:textId="77777777" w:rsidR="005C49B7" w:rsidRDefault="005C49B7" w:rsidP="005C49B7"/>
    <w:p w14:paraId="735D96B1" w14:textId="77777777" w:rsidR="005C49B7" w:rsidRDefault="005C49B7" w:rsidP="005C49B7">
      <w:r>
        <w:t xml:space="preserve">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OUT1,HIGH); // low = relay ON, high = relay OFF for </w:t>
      </w:r>
      <w:proofErr w:type="spellStart"/>
      <w:r>
        <w:t>velleman</w:t>
      </w:r>
      <w:proofErr w:type="spellEnd"/>
      <w:r>
        <w:t xml:space="preserve"> VMA436</w:t>
      </w:r>
    </w:p>
    <w:p w14:paraId="686B076C" w14:textId="77777777" w:rsidR="005C49B7" w:rsidRDefault="005C49B7" w:rsidP="005C49B7">
      <w:r>
        <w:t xml:space="preserve">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OUT2,HIGH); // Do not need to initialize !!!</w:t>
      </w:r>
    </w:p>
    <w:p w14:paraId="6D08B5A4" w14:textId="77777777" w:rsidR="005C49B7" w:rsidRDefault="005C49B7" w:rsidP="005C49B7">
      <w:r>
        <w:t xml:space="preserve">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OUT3,HIGH); </w:t>
      </w:r>
    </w:p>
    <w:p w14:paraId="022D34A4" w14:textId="77777777" w:rsidR="005C49B7" w:rsidRDefault="005C49B7" w:rsidP="005C49B7">
      <w:r>
        <w:t xml:space="preserve">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OUT4,HIGH); </w:t>
      </w:r>
    </w:p>
    <w:p w14:paraId="1B4925F6" w14:textId="77777777" w:rsidR="005C49B7" w:rsidRDefault="005C49B7" w:rsidP="005C49B7">
      <w:r>
        <w:t xml:space="preserve">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OUT5,HIGH); </w:t>
      </w:r>
    </w:p>
    <w:p w14:paraId="6042128D" w14:textId="77777777" w:rsidR="005C49B7" w:rsidRDefault="005C49B7" w:rsidP="005C49B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1CEA74D" w14:textId="77777777" w:rsidR="005C49B7" w:rsidRDefault="005C49B7" w:rsidP="005C49B7">
      <w:r>
        <w:t>}</w:t>
      </w:r>
    </w:p>
    <w:p w14:paraId="4FF52D62" w14:textId="77777777" w:rsidR="005C49B7" w:rsidRDefault="005C49B7" w:rsidP="005C49B7"/>
    <w:p w14:paraId="0BDADE79" w14:textId="77777777" w:rsidR="005C49B7" w:rsidRDefault="005C49B7" w:rsidP="005C49B7">
      <w:r>
        <w:t xml:space="preserve">void </w:t>
      </w:r>
      <w:proofErr w:type="gramStart"/>
      <w:r>
        <w:t>loop(</w:t>
      </w:r>
      <w:proofErr w:type="gramEnd"/>
      <w:r>
        <w:t>)</w:t>
      </w:r>
    </w:p>
    <w:p w14:paraId="66958193" w14:textId="77777777" w:rsidR="005C49B7" w:rsidRDefault="005C49B7" w:rsidP="005C49B7">
      <w:r>
        <w:t>{</w:t>
      </w:r>
    </w:p>
    <w:p w14:paraId="1098D865" w14:textId="77777777" w:rsidR="005C49B7" w:rsidRDefault="005C49B7" w:rsidP="005C49B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52B2550F" w14:textId="77777777" w:rsidR="005C49B7" w:rsidRDefault="005C49B7" w:rsidP="005C49B7">
      <w:r>
        <w:t xml:space="preserve">  readIN1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IN1);</w:t>
      </w:r>
    </w:p>
    <w:p w14:paraId="1E760D66" w14:textId="77777777" w:rsidR="005C49B7" w:rsidRDefault="005C49B7" w:rsidP="005C49B7">
      <w:r>
        <w:t xml:space="preserve">  if (readIN</w:t>
      </w:r>
      <w:proofErr w:type="gramStart"/>
      <w:r>
        <w:t>1 !</w:t>
      </w:r>
      <w:proofErr w:type="gramEnd"/>
      <w:r>
        <w:t>= currIN1)</w:t>
      </w:r>
    </w:p>
    <w:p w14:paraId="31ECB994" w14:textId="77777777" w:rsidR="005C49B7" w:rsidRDefault="005C49B7" w:rsidP="005C49B7">
      <w:r>
        <w:t xml:space="preserve">  {</w:t>
      </w:r>
    </w:p>
    <w:p w14:paraId="61982D18" w14:textId="77777777" w:rsidR="005C49B7" w:rsidRDefault="005C49B7" w:rsidP="005C49B7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OUT1,!readIN1); </w:t>
      </w:r>
    </w:p>
    <w:p w14:paraId="2606D2C1" w14:textId="77777777" w:rsidR="005C49B7" w:rsidRDefault="005C49B7" w:rsidP="005C49B7">
      <w:r>
        <w:t xml:space="preserve">    currIN1 = readIN1;</w:t>
      </w:r>
    </w:p>
    <w:p w14:paraId="6ECFF234" w14:textId="77777777" w:rsidR="005C49B7" w:rsidRDefault="005C49B7" w:rsidP="005C49B7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3A8BA8A8" w14:textId="77777777" w:rsidR="005C49B7" w:rsidRDefault="005C49B7" w:rsidP="005C49B7">
      <w:r>
        <w:t xml:space="preserve">  }</w:t>
      </w:r>
    </w:p>
    <w:p w14:paraId="1AD200F0" w14:textId="77777777" w:rsidR="005C49B7" w:rsidRDefault="005C49B7" w:rsidP="005C49B7">
      <w:r>
        <w:t xml:space="preserve">  readIN2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IN2);</w:t>
      </w:r>
    </w:p>
    <w:p w14:paraId="057AAABE" w14:textId="77777777" w:rsidR="005C49B7" w:rsidRDefault="005C49B7" w:rsidP="005C49B7">
      <w:r>
        <w:t xml:space="preserve">  </w:t>
      </w:r>
      <w:proofErr w:type="gramStart"/>
      <w:r>
        <w:t>if(</w:t>
      </w:r>
      <w:proofErr w:type="gramEnd"/>
      <w:r>
        <w:t>readIN2 != currIN2)</w:t>
      </w:r>
    </w:p>
    <w:p w14:paraId="4DF4ED4D" w14:textId="77777777" w:rsidR="005C49B7" w:rsidRDefault="005C49B7" w:rsidP="005C49B7">
      <w:r>
        <w:t xml:space="preserve">  {</w:t>
      </w:r>
    </w:p>
    <w:p w14:paraId="4840783E" w14:textId="77777777" w:rsidR="005C49B7" w:rsidRDefault="005C49B7" w:rsidP="005C49B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OUT2,!readIN2); </w:t>
      </w:r>
    </w:p>
    <w:p w14:paraId="6C51B11F" w14:textId="77777777" w:rsidR="005C49B7" w:rsidRDefault="005C49B7" w:rsidP="005C49B7">
      <w:r>
        <w:t xml:space="preserve">    currIN2 = readIN2;</w:t>
      </w:r>
    </w:p>
    <w:p w14:paraId="1504E0DC" w14:textId="77777777" w:rsidR="005C49B7" w:rsidRDefault="005C49B7" w:rsidP="005C49B7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7330F4A" w14:textId="77777777" w:rsidR="005C49B7" w:rsidRDefault="005C49B7" w:rsidP="005C49B7">
      <w:r>
        <w:t xml:space="preserve">  }</w:t>
      </w:r>
    </w:p>
    <w:p w14:paraId="7CDE9300" w14:textId="77777777" w:rsidR="005C49B7" w:rsidRDefault="005C49B7" w:rsidP="005C49B7">
      <w:r>
        <w:t xml:space="preserve">  readIN3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IN3);</w:t>
      </w:r>
    </w:p>
    <w:p w14:paraId="01BA506E" w14:textId="77777777" w:rsidR="005C49B7" w:rsidRDefault="005C49B7" w:rsidP="005C49B7">
      <w:r>
        <w:t xml:space="preserve">  </w:t>
      </w:r>
      <w:proofErr w:type="gramStart"/>
      <w:r>
        <w:t>if(</w:t>
      </w:r>
      <w:proofErr w:type="gramEnd"/>
      <w:r>
        <w:t>readIN3 != currIN3)</w:t>
      </w:r>
    </w:p>
    <w:p w14:paraId="63AC2EF3" w14:textId="77777777" w:rsidR="005C49B7" w:rsidRDefault="005C49B7" w:rsidP="005C49B7">
      <w:r>
        <w:t xml:space="preserve">  {</w:t>
      </w:r>
    </w:p>
    <w:p w14:paraId="5F9219D0" w14:textId="77777777" w:rsidR="005C49B7" w:rsidRDefault="005C49B7" w:rsidP="005C49B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OUT3,!readIN3); </w:t>
      </w:r>
    </w:p>
    <w:p w14:paraId="02F522DF" w14:textId="77777777" w:rsidR="005C49B7" w:rsidRDefault="005C49B7" w:rsidP="005C49B7">
      <w:r>
        <w:t xml:space="preserve">    currIN3 = readIN3;</w:t>
      </w:r>
    </w:p>
    <w:p w14:paraId="1147847B" w14:textId="77777777" w:rsidR="005C49B7" w:rsidRDefault="005C49B7" w:rsidP="005C49B7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FB21063" w14:textId="77777777" w:rsidR="005C49B7" w:rsidRDefault="005C49B7" w:rsidP="005C49B7">
      <w:r>
        <w:t xml:space="preserve">  }</w:t>
      </w:r>
    </w:p>
    <w:p w14:paraId="6D2BB586" w14:textId="77777777" w:rsidR="005C49B7" w:rsidRDefault="005C49B7" w:rsidP="005C49B7">
      <w:r>
        <w:t xml:space="preserve">  readIN4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IN4);</w:t>
      </w:r>
    </w:p>
    <w:p w14:paraId="40DFD6C8" w14:textId="77777777" w:rsidR="005C49B7" w:rsidRDefault="005C49B7" w:rsidP="005C49B7">
      <w:r>
        <w:t xml:space="preserve">  </w:t>
      </w:r>
      <w:proofErr w:type="gramStart"/>
      <w:r>
        <w:t>if(</w:t>
      </w:r>
      <w:proofErr w:type="gramEnd"/>
      <w:r>
        <w:t>readIN4 != currIN4)</w:t>
      </w:r>
    </w:p>
    <w:p w14:paraId="663F8F4B" w14:textId="77777777" w:rsidR="005C49B7" w:rsidRDefault="005C49B7" w:rsidP="005C49B7">
      <w:r>
        <w:t xml:space="preserve">  {</w:t>
      </w:r>
    </w:p>
    <w:p w14:paraId="2F692BE1" w14:textId="77777777" w:rsidR="005C49B7" w:rsidRDefault="005C49B7" w:rsidP="005C49B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OUT4,!readIN4); </w:t>
      </w:r>
    </w:p>
    <w:p w14:paraId="70C52556" w14:textId="77777777" w:rsidR="005C49B7" w:rsidRDefault="005C49B7" w:rsidP="005C49B7">
      <w:r>
        <w:t xml:space="preserve">    currIN4 = readIN4;</w:t>
      </w:r>
    </w:p>
    <w:p w14:paraId="563642D6" w14:textId="77777777" w:rsidR="005C49B7" w:rsidRDefault="005C49B7" w:rsidP="005C49B7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AAEE979" w14:textId="77777777" w:rsidR="005C49B7" w:rsidRDefault="005C49B7" w:rsidP="005C49B7">
      <w:r>
        <w:t xml:space="preserve">  }</w:t>
      </w:r>
    </w:p>
    <w:p w14:paraId="233FD014" w14:textId="77777777" w:rsidR="005C49B7" w:rsidRDefault="005C49B7" w:rsidP="005C49B7">
      <w:r>
        <w:t xml:space="preserve">  readIN5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IN5);</w:t>
      </w:r>
    </w:p>
    <w:p w14:paraId="621E5253" w14:textId="77777777" w:rsidR="005C49B7" w:rsidRDefault="005C49B7" w:rsidP="005C49B7">
      <w:r>
        <w:t xml:space="preserve">  </w:t>
      </w:r>
      <w:proofErr w:type="gramStart"/>
      <w:r>
        <w:t>if(</w:t>
      </w:r>
      <w:proofErr w:type="gramEnd"/>
      <w:r>
        <w:t>readIN5 != currIN5)</w:t>
      </w:r>
    </w:p>
    <w:p w14:paraId="404929CC" w14:textId="77777777" w:rsidR="005C49B7" w:rsidRDefault="005C49B7" w:rsidP="005C49B7">
      <w:r>
        <w:t xml:space="preserve">  {</w:t>
      </w:r>
    </w:p>
    <w:p w14:paraId="51D54350" w14:textId="77777777" w:rsidR="005C49B7" w:rsidRDefault="005C49B7" w:rsidP="005C49B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OUT5,!readIN5); </w:t>
      </w:r>
    </w:p>
    <w:p w14:paraId="7D84237C" w14:textId="77777777" w:rsidR="005C49B7" w:rsidRDefault="005C49B7" w:rsidP="005C49B7">
      <w:r>
        <w:t xml:space="preserve">    currIN5 = readIN5;</w:t>
      </w:r>
    </w:p>
    <w:p w14:paraId="51523A91" w14:textId="77777777" w:rsidR="005C49B7" w:rsidRDefault="005C49B7" w:rsidP="005C49B7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5A9DA384" w14:textId="77777777" w:rsidR="005C49B7" w:rsidRDefault="005C49B7" w:rsidP="005C49B7">
      <w:r>
        <w:t xml:space="preserve">  }</w:t>
      </w:r>
    </w:p>
    <w:p w14:paraId="6C96ECCC" w14:textId="77777777" w:rsidR="005C49B7" w:rsidRDefault="005C49B7" w:rsidP="005C49B7">
      <w:r>
        <w:t xml:space="preserve"> </w:t>
      </w:r>
    </w:p>
    <w:p w14:paraId="00518C55" w14:textId="30381425" w:rsidR="00982A90" w:rsidRDefault="005C49B7" w:rsidP="005C49B7">
      <w:r>
        <w:t>}</w:t>
      </w:r>
    </w:p>
    <w:p w14:paraId="726995A5" w14:textId="579EE2B6" w:rsidR="005C49B7" w:rsidRDefault="005C49B7" w:rsidP="005C49B7"/>
    <w:p w14:paraId="056C3F0E" w14:textId="424847C9" w:rsidR="005C49B7" w:rsidRDefault="0031279C" w:rsidP="005C49B7">
      <w:r w:rsidRPr="00A36F5B">
        <w:rPr>
          <w:b/>
        </w:rPr>
        <w:t xml:space="preserve">Note </w:t>
      </w:r>
      <w:r w:rsidR="001375CB" w:rsidRPr="00A36F5B">
        <w:rPr>
          <w:b/>
        </w:rPr>
        <w:t>3</w:t>
      </w:r>
      <w:r w:rsidR="001375CB">
        <w:t xml:space="preserve">: Software sketch for the </w:t>
      </w:r>
      <w:r w:rsidR="00A36F5B">
        <w:t xml:space="preserve">Z-UNO </w:t>
      </w:r>
      <w:proofErr w:type="spellStart"/>
      <w:r w:rsidR="00A36F5B">
        <w:t>Zwave</w:t>
      </w:r>
      <w:proofErr w:type="spellEnd"/>
      <w:r w:rsidR="00A36F5B">
        <w:t xml:space="preserve"> controller;</w:t>
      </w:r>
    </w:p>
    <w:p w14:paraId="7681B9DA" w14:textId="77777777" w:rsidR="008878B7" w:rsidRDefault="008878B7" w:rsidP="008878B7">
      <w:r>
        <w:t xml:space="preserve">/* </w:t>
      </w:r>
    </w:p>
    <w:p w14:paraId="69C3EA5C" w14:textId="60843D51" w:rsidR="008878B7" w:rsidRDefault="008878B7" w:rsidP="008878B7">
      <w:r>
        <w:t xml:space="preserve"> * This sketch was certified by the Z-Wave Alliance as one of the two reference Z-Uno sketches.</w:t>
      </w:r>
    </w:p>
    <w:p w14:paraId="1C02C987" w14:textId="77777777" w:rsidR="008878B7" w:rsidRDefault="008878B7" w:rsidP="008878B7">
      <w:r>
        <w:t xml:space="preserve"> * Modified for remote management of NIBE360 and using Arduino UNO as the shield for the relay board VMA 436</w:t>
      </w:r>
    </w:p>
    <w:p w14:paraId="31FA0E6B" w14:textId="77777777" w:rsidR="008878B7" w:rsidRDefault="008878B7" w:rsidP="008878B7">
      <w:r>
        <w:t xml:space="preserve"> * Program the UNO using digital input pull up pins 1 - 5 and drive output pins 8 - 12 with active LOW.</w:t>
      </w:r>
    </w:p>
    <w:p w14:paraId="6107F88F" w14:textId="77777777" w:rsidR="008878B7" w:rsidRDefault="008878B7" w:rsidP="008878B7">
      <w:r>
        <w:t xml:space="preserve"> * 5 relays switches R1-R5</w:t>
      </w:r>
    </w:p>
    <w:p w14:paraId="09D7700D" w14:textId="77777777" w:rsidR="008878B7" w:rsidRDefault="008878B7" w:rsidP="008878B7">
      <w:r>
        <w:t xml:space="preserve"> * 2 alarm digital inputs I1-I2</w:t>
      </w:r>
    </w:p>
    <w:p w14:paraId="28F25DFE" w14:textId="77777777" w:rsidR="008878B7" w:rsidRDefault="008878B7" w:rsidP="008878B7">
      <w:r>
        <w:t xml:space="preserve"> */</w:t>
      </w:r>
    </w:p>
    <w:p w14:paraId="750CA6BF" w14:textId="77777777" w:rsidR="008878B7" w:rsidRDefault="008878B7" w:rsidP="008878B7"/>
    <w:p w14:paraId="0165E68D" w14:textId="77777777" w:rsidR="008878B7" w:rsidRDefault="008878B7" w:rsidP="008878B7">
      <w:r>
        <w:t>// Pins definitions</w:t>
      </w:r>
    </w:p>
    <w:p w14:paraId="3D4A57C2" w14:textId="77777777" w:rsidR="008878B7" w:rsidRDefault="008878B7" w:rsidP="008878B7">
      <w:r>
        <w:t>#define R1_TARIFF_A_PIN 9</w:t>
      </w:r>
    </w:p>
    <w:p w14:paraId="68159194" w14:textId="77777777" w:rsidR="008878B7" w:rsidRDefault="008878B7" w:rsidP="008878B7">
      <w:r>
        <w:t>#define R2_TARIFF_B_PIN 10</w:t>
      </w:r>
    </w:p>
    <w:p w14:paraId="1E7ED9D9" w14:textId="77777777" w:rsidR="008878B7" w:rsidRDefault="008878B7" w:rsidP="008878B7">
      <w:r>
        <w:t>#define R3_SHUNT_PLUS5_PIN 11</w:t>
      </w:r>
    </w:p>
    <w:p w14:paraId="03780FB6" w14:textId="77777777" w:rsidR="008878B7" w:rsidRDefault="008878B7" w:rsidP="008878B7">
      <w:r>
        <w:t>#define I1_HP_ALARM_PIN 12</w:t>
      </w:r>
    </w:p>
    <w:p w14:paraId="2FFF5D3C" w14:textId="77777777" w:rsidR="008878B7" w:rsidRDefault="008878B7" w:rsidP="008878B7">
      <w:r>
        <w:t>#define I2_LP_ALARM_PIN 19</w:t>
      </w:r>
    </w:p>
    <w:p w14:paraId="72A88F66" w14:textId="77777777" w:rsidR="008878B7" w:rsidRDefault="008878B7" w:rsidP="008878B7">
      <w:r>
        <w:t>#define R4_EXTRA_WARM_WATER_PIN 20</w:t>
      </w:r>
    </w:p>
    <w:p w14:paraId="47923CA2" w14:textId="77777777" w:rsidR="008878B7" w:rsidRDefault="008878B7" w:rsidP="008878B7">
      <w:r>
        <w:t>#define R5_FAN_SPEED_II_PIN 21</w:t>
      </w:r>
    </w:p>
    <w:p w14:paraId="502CE100" w14:textId="77777777" w:rsidR="008878B7" w:rsidRDefault="008878B7" w:rsidP="008878B7"/>
    <w:p w14:paraId="64C0A825" w14:textId="77777777" w:rsidR="008878B7" w:rsidRDefault="008878B7" w:rsidP="008878B7">
      <w:r>
        <w:t>// Global variables to store data reported via getters</w:t>
      </w:r>
    </w:p>
    <w:p w14:paraId="4DFF89E7" w14:textId="77777777" w:rsidR="008878B7" w:rsidRDefault="008878B7" w:rsidP="008878B7">
      <w:r>
        <w:t xml:space="preserve">byte </w:t>
      </w:r>
      <w:proofErr w:type="spellStart"/>
      <w:r>
        <w:t>switchTARIFF_A_VAL</w:t>
      </w:r>
      <w:proofErr w:type="spellEnd"/>
      <w:r>
        <w:t xml:space="preserve"> = 0;</w:t>
      </w:r>
    </w:p>
    <w:p w14:paraId="5F5A436D" w14:textId="77777777" w:rsidR="008878B7" w:rsidRDefault="008878B7" w:rsidP="008878B7">
      <w:r>
        <w:lastRenderedPageBreak/>
        <w:t xml:space="preserve">byte </w:t>
      </w:r>
      <w:proofErr w:type="spellStart"/>
      <w:r>
        <w:t>switchTARIFF_B_VAL</w:t>
      </w:r>
      <w:proofErr w:type="spellEnd"/>
      <w:r>
        <w:t xml:space="preserve"> = 0;</w:t>
      </w:r>
    </w:p>
    <w:p w14:paraId="24D984A4" w14:textId="77777777" w:rsidR="008878B7" w:rsidRDefault="008878B7" w:rsidP="008878B7">
      <w:r>
        <w:t>byte switchSHUNT_PLUS5_VAL = 0;</w:t>
      </w:r>
    </w:p>
    <w:p w14:paraId="47C24B77" w14:textId="77777777" w:rsidR="008878B7" w:rsidRDefault="008878B7" w:rsidP="008878B7">
      <w:r>
        <w:t xml:space="preserve">byte </w:t>
      </w:r>
      <w:proofErr w:type="spellStart"/>
      <w:r>
        <w:t>switchEXTRA_WARM_WATER_VAL</w:t>
      </w:r>
      <w:proofErr w:type="spellEnd"/>
      <w:r>
        <w:t xml:space="preserve"> = 0;</w:t>
      </w:r>
    </w:p>
    <w:p w14:paraId="03D5DD70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byte </w:t>
      </w:r>
      <w:proofErr w:type="spellStart"/>
      <w:r w:rsidRPr="008878B7">
        <w:rPr>
          <w:lang w:val="sv-SE"/>
        </w:rPr>
        <w:t>switchFAN_SPEED_II_VAL</w:t>
      </w:r>
      <w:proofErr w:type="spellEnd"/>
      <w:r w:rsidRPr="008878B7">
        <w:rPr>
          <w:lang w:val="sv-SE"/>
        </w:rPr>
        <w:t xml:space="preserve"> = 0;</w:t>
      </w:r>
    </w:p>
    <w:p w14:paraId="3E9CD6EC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byte </w:t>
      </w:r>
      <w:proofErr w:type="spellStart"/>
      <w:r w:rsidRPr="008878B7">
        <w:rPr>
          <w:lang w:val="sv-SE"/>
        </w:rPr>
        <w:t>lastHP_ALARM_VAL</w:t>
      </w:r>
      <w:proofErr w:type="spellEnd"/>
      <w:r w:rsidRPr="008878B7">
        <w:rPr>
          <w:lang w:val="sv-SE"/>
        </w:rPr>
        <w:t xml:space="preserve"> = 0;</w:t>
      </w:r>
    </w:p>
    <w:p w14:paraId="21EDEF48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byte </w:t>
      </w:r>
      <w:proofErr w:type="spellStart"/>
      <w:r w:rsidRPr="008878B7">
        <w:rPr>
          <w:lang w:val="sv-SE"/>
        </w:rPr>
        <w:t>lastLP_ALARM_VAL</w:t>
      </w:r>
      <w:proofErr w:type="spellEnd"/>
      <w:r w:rsidRPr="008878B7">
        <w:rPr>
          <w:lang w:val="sv-SE"/>
        </w:rPr>
        <w:t xml:space="preserve"> = 0;</w:t>
      </w:r>
    </w:p>
    <w:p w14:paraId="400164F0" w14:textId="77777777" w:rsidR="008878B7" w:rsidRPr="008878B7" w:rsidRDefault="008878B7" w:rsidP="008878B7">
      <w:pPr>
        <w:rPr>
          <w:lang w:val="sv-SE"/>
        </w:rPr>
      </w:pPr>
    </w:p>
    <w:p w14:paraId="108A257B" w14:textId="77777777" w:rsidR="008878B7" w:rsidRDefault="008878B7" w:rsidP="008878B7">
      <w:r>
        <w:t>ZUNO_SETUP_SLEEPING_MODE(ZUNO_SLEEPING_MODE_ALWAYS_AWAKE);</w:t>
      </w:r>
    </w:p>
    <w:p w14:paraId="1ECC8E71" w14:textId="77777777" w:rsidR="008878B7" w:rsidRDefault="008878B7" w:rsidP="008878B7"/>
    <w:p w14:paraId="288145B7" w14:textId="77777777" w:rsidR="008878B7" w:rsidRDefault="008878B7" w:rsidP="008878B7">
      <w:r>
        <w:t>ZUNO_SETUP_ASSOCIATIONS(ZUNO_ASSOCIATION_GROUP_SET_VALUE); // Send Basic Set to association group</w:t>
      </w:r>
    </w:p>
    <w:p w14:paraId="025C4DF5" w14:textId="77777777" w:rsidR="008878B7" w:rsidRDefault="008878B7" w:rsidP="008878B7"/>
    <w:p w14:paraId="2A2766A1" w14:textId="77777777" w:rsidR="008878B7" w:rsidRDefault="008878B7" w:rsidP="008878B7">
      <w:r>
        <w:t>// Set up 7 channels</w:t>
      </w:r>
    </w:p>
    <w:p w14:paraId="4498F1ED" w14:textId="77777777" w:rsidR="008878B7" w:rsidRDefault="008878B7" w:rsidP="008878B7">
      <w:r>
        <w:t>ZUNO_SETUP_</w:t>
      </w:r>
      <w:proofErr w:type="gramStart"/>
      <w:r>
        <w:t>CHANNELS(</w:t>
      </w:r>
      <w:proofErr w:type="gramEnd"/>
    </w:p>
    <w:p w14:paraId="3A85EDDC" w14:textId="77777777" w:rsidR="008878B7" w:rsidRDefault="008878B7" w:rsidP="008878B7">
      <w:r>
        <w:t xml:space="preserve">  ZUNO_SWITCH_</w:t>
      </w:r>
      <w:proofErr w:type="gramStart"/>
      <w:r>
        <w:t>BINARY(</w:t>
      </w:r>
      <w:proofErr w:type="gramEnd"/>
      <w:r>
        <w:t>getterR1, setterR1),</w:t>
      </w:r>
    </w:p>
    <w:p w14:paraId="3F02E5D1" w14:textId="77777777" w:rsidR="008878B7" w:rsidRDefault="008878B7" w:rsidP="008878B7">
      <w:r>
        <w:t xml:space="preserve">  ZUNO_SWITCH_</w:t>
      </w:r>
      <w:proofErr w:type="gramStart"/>
      <w:r>
        <w:t>BINARY(</w:t>
      </w:r>
      <w:proofErr w:type="gramEnd"/>
      <w:r>
        <w:t>getterR2, setterR2),</w:t>
      </w:r>
    </w:p>
    <w:p w14:paraId="6D37550B" w14:textId="77777777" w:rsidR="008878B7" w:rsidRDefault="008878B7" w:rsidP="008878B7">
      <w:r>
        <w:t xml:space="preserve">  ZUNO_SWITCH_</w:t>
      </w:r>
      <w:proofErr w:type="gramStart"/>
      <w:r>
        <w:t>BINARY(</w:t>
      </w:r>
      <w:proofErr w:type="gramEnd"/>
      <w:r>
        <w:t>getterR3, setterR3),</w:t>
      </w:r>
    </w:p>
    <w:p w14:paraId="7EC68A31" w14:textId="77777777" w:rsidR="008878B7" w:rsidRDefault="008878B7" w:rsidP="008878B7">
      <w:r>
        <w:t xml:space="preserve">  ZUNO_SWITCH_</w:t>
      </w:r>
      <w:proofErr w:type="gramStart"/>
      <w:r>
        <w:t>BINARY(</w:t>
      </w:r>
      <w:proofErr w:type="gramEnd"/>
      <w:r>
        <w:t>getterR4, setterR4),</w:t>
      </w:r>
    </w:p>
    <w:p w14:paraId="21B07C1A" w14:textId="77777777" w:rsidR="008878B7" w:rsidRDefault="008878B7" w:rsidP="008878B7">
      <w:r>
        <w:t xml:space="preserve">  ZUNO_SWITCH_</w:t>
      </w:r>
      <w:proofErr w:type="gramStart"/>
      <w:r>
        <w:t>BINARY(</w:t>
      </w:r>
      <w:proofErr w:type="gramEnd"/>
      <w:r>
        <w:t>getterR5, setterR5),</w:t>
      </w:r>
    </w:p>
    <w:p w14:paraId="0A95C67E" w14:textId="77777777" w:rsidR="008878B7" w:rsidRDefault="008878B7" w:rsidP="008878B7">
      <w:r>
        <w:t xml:space="preserve">  ZUNO_SENSOR_</w:t>
      </w:r>
      <w:proofErr w:type="gramStart"/>
      <w:r>
        <w:t>BINARY(</w:t>
      </w:r>
      <w:proofErr w:type="gramEnd"/>
      <w:r>
        <w:t>ZUNO_SENSOR_BINARY_TYPE_GENERAL_PURPOSE, getterI1),</w:t>
      </w:r>
    </w:p>
    <w:p w14:paraId="2EEC8978" w14:textId="77777777" w:rsidR="008878B7" w:rsidRDefault="008878B7" w:rsidP="008878B7">
      <w:r>
        <w:t xml:space="preserve">  ZUNO_SENSOR_</w:t>
      </w:r>
      <w:proofErr w:type="gramStart"/>
      <w:r>
        <w:t>BINARY(</w:t>
      </w:r>
      <w:proofErr w:type="gramEnd"/>
      <w:r>
        <w:t>ZUNO_SENSOR_BINARY_TYPE_GENERAL_PURPOSE, getterI2)</w:t>
      </w:r>
    </w:p>
    <w:p w14:paraId="43629530" w14:textId="77777777" w:rsidR="008878B7" w:rsidRDefault="008878B7" w:rsidP="008878B7">
      <w:r>
        <w:t>);</w:t>
      </w:r>
    </w:p>
    <w:p w14:paraId="38022F0D" w14:textId="77777777" w:rsidR="008878B7" w:rsidRDefault="008878B7" w:rsidP="008878B7"/>
    <w:p w14:paraId="46D3CCAE" w14:textId="77777777" w:rsidR="008878B7" w:rsidRDefault="008878B7" w:rsidP="008878B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6600993" w14:textId="77777777" w:rsidR="008878B7" w:rsidRDefault="008878B7" w:rsidP="008878B7">
      <w:r>
        <w:t xml:space="preserve">  // set up I/O pins. </w:t>
      </w:r>
    </w:p>
    <w:p w14:paraId="6D5C287D" w14:textId="77777777" w:rsidR="008878B7" w:rsidRDefault="008878B7" w:rsidP="008878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R1_TARIFF_A_PIN, OUTPUT);</w:t>
      </w:r>
    </w:p>
    <w:p w14:paraId="038A2652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R1_TARIFF_A_PIN, HIGH); // Init High as the relay board is active LOW</w:t>
      </w:r>
    </w:p>
    <w:p w14:paraId="65ECC245" w14:textId="77777777" w:rsidR="008878B7" w:rsidRDefault="008878B7" w:rsidP="008878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R2_TARIFF_B_PIN, OUTPUT);</w:t>
      </w:r>
    </w:p>
    <w:p w14:paraId="46E5D0E5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R2_TARIFF_B_PIN, HIGH); // Init High as the relay board is active LOW</w:t>
      </w:r>
    </w:p>
    <w:p w14:paraId="798BB662" w14:textId="77777777" w:rsidR="008878B7" w:rsidRDefault="008878B7" w:rsidP="008878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R3_SHUNT_PLUS5_PIN, OUTPUT);</w:t>
      </w:r>
    </w:p>
    <w:p w14:paraId="7FE0BB98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R3_SHUNT_PLUS5_PIN, HIGH); // Init High as the relay board is active LOW</w:t>
      </w:r>
    </w:p>
    <w:p w14:paraId="6B89A8EE" w14:textId="77777777" w:rsidR="008878B7" w:rsidRDefault="008878B7" w:rsidP="008878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R4_EXTRA_WARM_WATER_PIN, OUTPUT);</w:t>
      </w:r>
    </w:p>
    <w:p w14:paraId="1B22B643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R4_EXTRA_WARM_WATER_PIN, HIGH); // Init High as the relay board is active LOW</w:t>
      </w:r>
    </w:p>
    <w:p w14:paraId="1DB6EF4D" w14:textId="77777777" w:rsidR="008878B7" w:rsidRDefault="008878B7" w:rsidP="008878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R5_FAN_SPEED_II_PIN, OUTPUT); </w:t>
      </w:r>
    </w:p>
    <w:p w14:paraId="0E0710FA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R5_FAN_SPEED_II_PIN, HIGH); // Init High as the relay board is active LOW</w:t>
      </w:r>
    </w:p>
    <w:p w14:paraId="4022FC8B" w14:textId="77777777" w:rsidR="008878B7" w:rsidRPr="008878B7" w:rsidRDefault="008878B7" w:rsidP="008878B7">
      <w:pPr>
        <w:rPr>
          <w:lang w:val="sv-SE"/>
        </w:rPr>
      </w:pPr>
      <w:r>
        <w:t xml:space="preserve">  </w:t>
      </w:r>
      <w:proofErr w:type="spellStart"/>
      <w:proofErr w:type="gramStart"/>
      <w:r w:rsidRPr="008878B7">
        <w:rPr>
          <w:lang w:val="sv-SE"/>
        </w:rPr>
        <w:t>pinMode</w:t>
      </w:r>
      <w:proofErr w:type="spellEnd"/>
      <w:r w:rsidRPr="008878B7">
        <w:rPr>
          <w:lang w:val="sv-SE"/>
        </w:rPr>
        <w:t>(</w:t>
      </w:r>
      <w:proofErr w:type="gramEnd"/>
      <w:r w:rsidRPr="008878B7">
        <w:rPr>
          <w:lang w:val="sv-SE"/>
        </w:rPr>
        <w:t>I1_HP_ALARM_PIN, INPUT_PULLUP);</w:t>
      </w:r>
    </w:p>
    <w:p w14:paraId="193F4367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  </w:t>
      </w:r>
      <w:proofErr w:type="spellStart"/>
      <w:proofErr w:type="gramStart"/>
      <w:r w:rsidRPr="008878B7">
        <w:rPr>
          <w:lang w:val="sv-SE"/>
        </w:rPr>
        <w:t>pinMode</w:t>
      </w:r>
      <w:proofErr w:type="spellEnd"/>
      <w:r w:rsidRPr="008878B7">
        <w:rPr>
          <w:lang w:val="sv-SE"/>
        </w:rPr>
        <w:t>(</w:t>
      </w:r>
      <w:proofErr w:type="gramEnd"/>
      <w:r w:rsidRPr="008878B7">
        <w:rPr>
          <w:lang w:val="sv-SE"/>
        </w:rPr>
        <w:t>I2_LP_ALARM_PIN, INPUT_PULLUP);</w:t>
      </w:r>
    </w:p>
    <w:p w14:paraId="2B099744" w14:textId="77777777" w:rsidR="008878B7" w:rsidRDefault="008878B7" w:rsidP="008878B7">
      <w:r w:rsidRPr="008878B7">
        <w:rPr>
          <w:lang w:val="sv-SE"/>
        </w:rPr>
        <w:t xml:space="preserve">  </w:t>
      </w:r>
      <w:proofErr w:type="gramStart"/>
      <w:r>
        <w:t>delay(</w:t>
      </w:r>
      <w:proofErr w:type="gramEnd"/>
      <w:r>
        <w:t>1000); //delay 1 s</w:t>
      </w:r>
    </w:p>
    <w:p w14:paraId="29FCE52B" w14:textId="77777777" w:rsidR="008878B7" w:rsidRDefault="008878B7" w:rsidP="008878B7">
      <w:r>
        <w:t>}</w:t>
      </w:r>
    </w:p>
    <w:p w14:paraId="65F077D0" w14:textId="77777777" w:rsidR="008878B7" w:rsidRDefault="008878B7" w:rsidP="008878B7"/>
    <w:p w14:paraId="5531548E" w14:textId="77777777" w:rsidR="008878B7" w:rsidRDefault="008878B7" w:rsidP="008878B7">
      <w:r>
        <w:t>// Getters and setters</w:t>
      </w:r>
    </w:p>
    <w:p w14:paraId="6085BE4D" w14:textId="77777777" w:rsidR="008878B7" w:rsidRDefault="008878B7" w:rsidP="008878B7"/>
    <w:p w14:paraId="05E26D56" w14:textId="77777777" w:rsidR="008878B7" w:rsidRDefault="008878B7" w:rsidP="008878B7">
      <w:r>
        <w:t>void setterR1(byte value) {</w:t>
      </w:r>
    </w:p>
    <w:p w14:paraId="5A893C28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R1_TARIFF_A_PIN, (value &gt; 0) ?  </w:t>
      </w:r>
      <w:proofErr w:type="gramStart"/>
      <w:r>
        <w:t>LOW :</w:t>
      </w:r>
      <w:proofErr w:type="gramEnd"/>
      <w:r>
        <w:t xml:space="preserve"> HIGH);</w:t>
      </w:r>
    </w:p>
    <w:p w14:paraId="5DD5A20C" w14:textId="77777777" w:rsidR="008878B7" w:rsidRDefault="008878B7" w:rsidP="008878B7">
      <w:r>
        <w:t xml:space="preserve">  </w:t>
      </w:r>
      <w:proofErr w:type="spellStart"/>
      <w:r>
        <w:t>switchTARIFF_A_VAL</w:t>
      </w:r>
      <w:proofErr w:type="spellEnd"/>
      <w:r>
        <w:t xml:space="preserve"> = value;</w:t>
      </w:r>
    </w:p>
    <w:p w14:paraId="67B68631" w14:textId="77777777" w:rsidR="008878B7" w:rsidRDefault="008878B7" w:rsidP="008878B7">
      <w:r>
        <w:t>}</w:t>
      </w:r>
    </w:p>
    <w:p w14:paraId="6046EBDA" w14:textId="77777777" w:rsidR="008878B7" w:rsidRDefault="008878B7" w:rsidP="008878B7"/>
    <w:p w14:paraId="1BD2F32C" w14:textId="77777777" w:rsidR="008878B7" w:rsidRDefault="008878B7" w:rsidP="008878B7">
      <w:r>
        <w:t>byte getterR1</w:t>
      </w:r>
      <w:proofErr w:type="gramStart"/>
      <w:r>
        <w:t>(){</w:t>
      </w:r>
      <w:proofErr w:type="gramEnd"/>
    </w:p>
    <w:p w14:paraId="06C7A4D2" w14:textId="77777777" w:rsidR="008878B7" w:rsidRDefault="008878B7" w:rsidP="008878B7">
      <w:r>
        <w:t xml:space="preserve">  return </w:t>
      </w:r>
      <w:proofErr w:type="spellStart"/>
      <w:r>
        <w:t>switchTARIFF_A_VAL</w:t>
      </w:r>
      <w:proofErr w:type="spellEnd"/>
      <w:r>
        <w:t>;</w:t>
      </w:r>
    </w:p>
    <w:p w14:paraId="340ACADB" w14:textId="77777777" w:rsidR="008878B7" w:rsidRDefault="008878B7" w:rsidP="008878B7">
      <w:r>
        <w:t>}</w:t>
      </w:r>
    </w:p>
    <w:p w14:paraId="1D1500BD" w14:textId="77777777" w:rsidR="008878B7" w:rsidRDefault="008878B7" w:rsidP="008878B7"/>
    <w:p w14:paraId="49CA0995" w14:textId="77777777" w:rsidR="008878B7" w:rsidRDefault="008878B7" w:rsidP="008878B7">
      <w:r>
        <w:t xml:space="preserve"> void setterR2(byte value) {</w:t>
      </w:r>
    </w:p>
    <w:p w14:paraId="66DE7870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R2_TARIFF_B_PIN, (value &gt; 0) ? </w:t>
      </w:r>
      <w:proofErr w:type="gramStart"/>
      <w:r>
        <w:t>LOW :</w:t>
      </w:r>
      <w:proofErr w:type="gramEnd"/>
      <w:r>
        <w:t xml:space="preserve"> HIGH);</w:t>
      </w:r>
    </w:p>
    <w:p w14:paraId="7FBF3C52" w14:textId="77777777" w:rsidR="008878B7" w:rsidRDefault="008878B7" w:rsidP="008878B7">
      <w:r>
        <w:t xml:space="preserve">  </w:t>
      </w:r>
      <w:proofErr w:type="spellStart"/>
      <w:r>
        <w:t>switchTARIFF_B_VAL</w:t>
      </w:r>
      <w:proofErr w:type="spellEnd"/>
      <w:r>
        <w:t xml:space="preserve"> = value;</w:t>
      </w:r>
    </w:p>
    <w:p w14:paraId="667A1B9C" w14:textId="77777777" w:rsidR="008878B7" w:rsidRDefault="008878B7" w:rsidP="008878B7">
      <w:r>
        <w:t>}</w:t>
      </w:r>
    </w:p>
    <w:p w14:paraId="75821965" w14:textId="77777777" w:rsidR="008878B7" w:rsidRDefault="008878B7" w:rsidP="008878B7"/>
    <w:p w14:paraId="1B151CD9" w14:textId="77777777" w:rsidR="008878B7" w:rsidRDefault="008878B7" w:rsidP="008878B7">
      <w:r>
        <w:lastRenderedPageBreak/>
        <w:t>byte getterR2</w:t>
      </w:r>
      <w:proofErr w:type="gramStart"/>
      <w:r>
        <w:t>(){</w:t>
      </w:r>
      <w:proofErr w:type="gramEnd"/>
    </w:p>
    <w:p w14:paraId="14006CB4" w14:textId="77777777" w:rsidR="008878B7" w:rsidRDefault="008878B7" w:rsidP="008878B7">
      <w:r>
        <w:t xml:space="preserve">  return </w:t>
      </w:r>
      <w:proofErr w:type="spellStart"/>
      <w:r>
        <w:t>switchTARIFF_B_VAL</w:t>
      </w:r>
      <w:proofErr w:type="spellEnd"/>
      <w:r>
        <w:t>;</w:t>
      </w:r>
    </w:p>
    <w:p w14:paraId="6F56EDE2" w14:textId="77777777" w:rsidR="008878B7" w:rsidRDefault="008878B7" w:rsidP="008878B7">
      <w:r>
        <w:t>}</w:t>
      </w:r>
    </w:p>
    <w:p w14:paraId="74F0F5A7" w14:textId="77777777" w:rsidR="008878B7" w:rsidRDefault="008878B7" w:rsidP="008878B7"/>
    <w:p w14:paraId="5B0CFFED" w14:textId="77777777" w:rsidR="008878B7" w:rsidRDefault="008878B7" w:rsidP="008878B7">
      <w:r>
        <w:t>void setterR3(byte value) {</w:t>
      </w:r>
    </w:p>
    <w:p w14:paraId="1CC31578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R3_SHUNT_PLUS5_PIN, (value &gt; 0) ? </w:t>
      </w:r>
      <w:proofErr w:type="gramStart"/>
      <w:r>
        <w:t>LOW :</w:t>
      </w:r>
      <w:proofErr w:type="gramEnd"/>
      <w:r>
        <w:t xml:space="preserve"> HIGH);</w:t>
      </w:r>
    </w:p>
    <w:p w14:paraId="031B656E" w14:textId="77777777" w:rsidR="008878B7" w:rsidRDefault="008878B7" w:rsidP="008878B7">
      <w:r>
        <w:t xml:space="preserve">  switchSHUNT_PLUS5_VAL = value;</w:t>
      </w:r>
    </w:p>
    <w:p w14:paraId="4D0ECF5A" w14:textId="77777777" w:rsidR="008878B7" w:rsidRDefault="008878B7" w:rsidP="008878B7">
      <w:r>
        <w:t>}</w:t>
      </w:r>
    </w:p>
    <w:p w14:paraId="4C3597D9" w14:textId="77777777" w:rsidR="008878B7" w:rsidRDefault="008878B7" w:rsidP="008878B7"/>
    <w:p w14:paraId="3F0F3CBE" w14:textId="77777777" w:rsidR="008878B7" w:rsidRDefault="008878B7" w:rsidP="008878B7">
      <w:r>
        <w:t>byte getterR3</w:t>
      </w:r>
      <w:proofErr w:type="gramStart"/>
      <w:r>
        <w:t>(){</w:t>
      </w:r>
      <w:proofErr w:type="gramEnd"/>
    </w:p>
    <w:p w14:paraId="469A27DB" w14:textId="77777777" w:rsidR="008878B7" w:rsidRDefault="008878B7" w:rsidP="008878B7">
      <w:r>
        <w:t xml:space="preserve">  return switchSHUNT_PLUS5_VAL;</w:t>
      </w:r>
    </w:p>
    <w:p w14:paraId="22F7C671" w14:textId="77777777" w:rsidR="008878B7" w:rsidRDefault="008878B7" w:rsidP="008878B7">
      <w:r>
        <w:t>}</w:t>
      </w:r>
    </w:p>
    <w:p w14:paraId="16849447" w14:textId="77777777" w:rsidR="008878B7" w:rsidRDefault="008878B7" w:rsidP="008878B7">
      <w:r>
        <w:t>void setterR4(byte value) {</w:t>
      </w:r>
    </w:p>
    <w:p w14:paraId="7739163F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R4_EXTRA_WARM_WATER_PIN, (value &gt; 0) ? </w:t>
      </w:r>
      <w:proofErr w:type="gramStart"/>
      <w:r>
        <w:t>LOW :</w:t>
      </w:r>
      <w:proofErr w:type="gramEnd"/>
      <w:r>
        <w:t xml:space="preserve"> HIGH);</w:t>
      </w:r>
    </w:p>
    <w:p w14:paraId="64176067" w14:textId="77777777" w:rsidR="008878B7" w:rsidRDefault="008878B7" w:rsidP="008878B7">
      <w:r>
        <w:t xml:space="preserve">  </w:t>
      </w:r>
      <w:proofErr w:type="spellStart"/>
      <w:r>
        <w:t>switchEXTRA_WARM_WATER_VAL</w:t>
      </w:r>
      <w:proofErr w:type="spellEnd"/>
      <w:r>
        <w:t xml:space="preserve"> = value;</w:t>
      </w:r>
    </w:p>
    <w:p w14:paraId="6FDA3073" w14:textId="77777777" w:rsidR="008878B7" w:rsidRDefault="008878B7" w:rsidP="008878B7">
      <w:r>
        <w:t>}</w:t>
      </w:r>
    </w:p>
    <w:p w14:paraId="20818E3C" w14:textId="77777777" w:rsidR="008878B7" w:rsidRDefault="008878B7" w:rsidP="008878B7"/>
    <w:p w14:paraId="253A615A" w14:textId="77777777" w:rsidR="008878B7" w:rsidRDefault="008878B7" w:rsidP="008878B7">
      <w:r>
        <w:t>byte getterR4</w:t>
      </w:r>
      <w:proofErr w:type="gramStart"/>
      <w:r>
        <w:t>(){</w:t>
      </w:r>
      <w:proofErr w:type="gramEnd"/>
    </w:p>
    <w:p w14:paraId="4BB56D19" w14:textId="77777777" w:rsidR="008878B7" w:rsidRDefault="008878B7" w:rsidP="008878B7">
      <w:r>
        <w:t xml:space="preserve">  return </w:t>
      </w:r>
      <w:proofErr w:type="spellStart"/>
      <w:r>
        <w:t>switchEXTRA_WARM_WATER_VAL</w:t>
      </w:r>
      <w:proofErr w:type="spellEnd"/>
      <w:r>
        <w:t>;</w:t>
      </w:r>
    </w:p>
    <w:p w14:paraId="0A2722CA" w14:textId="77777777" w:rsidR="008878B7" w:rsidRDefault="008878B7" w:rsidP="008878B7">
      <w:r>
        <w:t>}</w:t>
      </w:r>
    </w:p>
    <w:p w14:paraId="1A6E5688" w14:textId="77777777" w:rsidR="008878B7" w:rsidRDefault="008878B7" w:rsidP="008878B7">
      <w:r>
        <w:t>void setterR5(byte value) {</w:t>
      </w:r>
    </w:p>
    <w:p w14:paraId="15FA6D42" w14:textId="77777777" w:rsidR="008878B7" w:rsidRDefault="008878B7" w:rsidP="008878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R5_FAN_SPEED_II_PIN, (value &gt; 0) ? </w:t>
      </w:r>
      <w:proofErr w:type="gramStart"/>
      <w:r>
        <w:t>LOW :</w:t>
      </w:r>
      <w:proofErr w:type="gramEnd"/>
      <w:r>
        <w:t xml:space="preserve"> HIGH);</w:t>
      </w:r>
    </w:p>
    <w:p w14:paraId="433E4C40" w14:textId="77777777" w:rsidR="008878B7" w:rsidRDefault="008878B7" w:rsidP="008878B7">
      <w:r>
        <w:t xml:space="preserve">  </w:t>
      </w:r>
      <w:proofErr w:type="spellStart"/>
      <w:r>
        <w:t>switchFAN_SPEED_II_VAL</w:t>
      </w:r>
      <w:proofErr w:type="spellEnd"/>
      <w:r>
        <w:t xml:space="preserve"> = value;</w:t>
      </w:r>
    </w:p>
    <w:p w14:paraId="480013D5" w14:textId="77777777" w:rsidR="008878B7" w:rsidRDefault="008878B7" w:rsidP="008878B7">
      <w:r>
        <w:t>}</w:t>
      </w:r>
    </w:p>
    <w:p w14:paraId="4605B163" w14:textId="77777777" w:rsidR="008878B7" w:rsidRDefault="008878B7" w:rsidP="008878B7"/>
    <w:p w14:paraId="63730917" w14:textId="77777777" w:rsidR="008878B7" w:rsidRDefault="008878B7" w:rsidP="008878B7">
      <w:r>
        <w:t>byte getterR5</w:t>
      </w:r>
      <w:proofErr w:type="gramStart"/>
      <w:r>
        <w:t>(){</w:t>
      </w:r>
      <w:proofErr w:type="gramEnd"/>
    </w:p>
    <w:p w14:paraId="4F30A74C" w14:textId="77777777" w:rsidR="008878B7" w:rsidRDefault="008878B7" w:rsidP="008878B7">
      <w:r>
        <w:t xml:space="preserve">  return </w:t>
      </w:r>
      <w:proofErr w:type="spellStart"/>
      <w:r>
        <w:t>switchFAN_SPEED_II_VAL</w:t>
      </w:r>
      <w:proofErr w:type="spellEnd"/>
      <w:r>
        <w:t>;</w:t>
      </w:r>
    </w:p>
    <w:p w14:paraId="188EF6B0" w14:textId="77777777" w:rsidR="008878B7" w:rsidRDefault="008878B7" w:rsidP="008878B7">
      <w:r>
        <w:t>}</w:t>
      </w:r>
    </w:p>
    <w:p w14:paraId="3F9A7CE1" w14:textId="77777777" w:rsidR="008878B7" w:rsidRDefault="008878B7" w:rsidP="008878B7"/>
    <w:p w14:paraId="24B58D65" w14:textId="77777777" w:rsidR="008878B7" w:rsidRDefault="008878B7" w:rsidP="008878B7">
      <w:r>
        <w:t>byte getterI1(void) {</w:t>
      </w:r>
    </w:p>
    <w:p w14:paraId="63FE245F" w14:textId="77777777" w:rsidR="008878B7" w:rsidRDefault="008878B7" w:rsidP="008878B7">
      <w:r>
        <w:t xml:space="preserve">  return </w:t>
      </w:r>
      <w:proofErr w:type="spellStart"/>
      <w:r>
        <w:t>lastHP_ALARM_</w:t>
      </w:r>
      <w:proofErr w:type="gramStart"/>
      <w:r>
        <w:t>VAL</w:t>
      </w:r>
      <w:proofErr w:type="spellEnd"/>
      <w:r>
        <w:t xml:space="preserve"> ?</w:t>
      </w:r>
      <w:proofErr w:type="gramEnd"/>
      <w:r>
        <w:t xml:space="preserve"> 0</w:t>
      </w:r>
      <w:proofErr w:type="gramStart"/>
      <w:r>
        <w:t>xff :</w:t>
      </w:r>
      <w:proofErr w:type="gramEnd"/>
      <w:r>
        <w:t xml:space="preserve"> 0;</w:t>
      </w:r>
    </w:p>
    <w:p w14:paraId="27C631B2" w14:textId="77777777" w:rsidR="008878B7" w:rsidRDefault="008878B7" w:rsidP="008878B7">
      <w:r>
        <w:t>}</w:t>
      </w:r>
    </w:p>
    <w:p w14:paraId="796D43B1" w14:textId="77777777" w:rsidR="008878B7" w:rsidRDefault="008878B7" w:rsidP="008878B7"/>
    <w:p w14:paraId="6FCAC8D2" w14:textId="77777777" w:rsidR="008878B7" w:rsidRDefault="008878B7" w:rsidP="008878B7">
      <w:r>
        <w:t>byte getterI2(void) {</w:t>
      </w:r>
    </w:p>
    <w:p w14:paraId="5187134E" w14:textId="77777777" w:rsidR="008878B7" w:rsidRPr="008878B7" w:rsidRDefault="008878B7" w:rsidP="008878B7">
      <w:pPr>
        <w:rPr>
          <w:lang w:val="sv-SE"/>
        </w:rPr>
      </w:pPr>
      <w:r>
        <w:t xml:space="preserve">  </w:t>
      </w:r>
      <w:proofErr w:type="spellStart"/>
      <w:r w:rsidRPr="008878B7">
        <w:rPr>
          <w:lang w:val="sv-SE"/>
        </w:rPr>
        <w:t>return</w:t>
      </w:r>
      <w:proofErr w:type="spellEnd"/>
      <w:r w:rsidRPr="008878B7">
        <w:rPr>
          <w:lang w:val="sv-SE"/>
        </w:rPr>
        <w:t xml:space="preserve"> </w:t>
      </w:r>
      <w:proofErr w:type="spellStart"/>
      <w:r w:rsidRPr="008878B7">
        <w:rPr>
          <w:lang w:val="sv-SE"/>
        </w:rPr>
        <w:t>lastLP_ALARM_</w:t>
      </w:r>
      <w:proofErr w:type="gramStart"/>
      <w:r w:rsidRPr="008878B7">
        <w:rPr>
          <w:lang w:val="sv-SE"/>
        </w:rPr>
        <w:t>VAL</w:t>
      </w:r>
      <w:proofErr w:type="spellEnd"/>
      <w:r w:rsidRPr="008878B7">
        <w:rPr>
          <w:lang w:val="sv-SE"/>
        </w:rPr>
        <w:t xml:space="preserve"> ?</w:t>
      </w:r>
      <w:proofErr w:type="gramEnd"/>
      <w:r w:rsidRPr="008878B7">
        <w:rPr>
          <w:lang w:val="sv-SE"/>
        </w:rPr>
        <w:t xml:space="preserve"> 0</w:t>
      </w:r>
      <w:proofErr w:type="gramStart"/>
      <w:r w:rsidRPr="008878B7">
        <w:rPr>
          <w:lang w:val="sv-SE"/>
        </w:rPr>
        <w:t>xff :</w:t>
      </w:r>
      <w:proofErr w:type="gramEnd"/>
      <w:r w:rsidRPr="008878B7">
        <w:rPr>
          <w:lang w:val="sv-SE"/>
        </w:rPr>
        <w:t xml:space="preserve"> 0;</w:t>
      </w:r>
    </w:p>
    <w:p w14:paraId="45FC6A48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>}</w:t>
      </w:r>
    </w:p>
    <w:p w14:paraId="7F8628EA" w14:textId="77777777" w:rsidR="008878B7" w:rsidRPr="008878B7" w:rsidRDefault="008878B7" w:rsidP="008878B7">
      <w:pPr>
        <w:rPr>
          <w:lang w:val="sv-SE"/>
        </w:rPr>
      </w:pPr>
    </w:p>
    <w:p w14:paraId="58DC9443" w14:textId="77777777" w:rsidR="008878B7" w:rsidRPr="008878B7" w:rsidRDefault="008878B7" w:rsidP="008878B7">
      <w:pPr>
        <w:rPr>
          <w:lang w:val="sv-SE"/>
        </w:rPr>
      </w:pPr>
      <w:proofErr w:type="spellStart"/>
      <w:r w:rsidRPr="008878B7">
        <w:rPr>
          <w:lang w:val="sv-SE"/>
        </w:rPr>
        <w:t>void</w:t>
      </w:r>
      <w:proofErr w:type="spellEnd"/>
      <w:r w:rsidRPr="008878B7">
        <w:rPr>
          <w:lang w:val="sv-SE"/>
        </w:rPr>
        <w:t xml:space="preserve"> </w:t>
      </w:r>
      <w:proofErr w:type="gramStart"/>
      <w:r w:rsidRPr="008878B7">
        <w:rPr>
          <w:lang w:val="sv-SE"/>
        </w:rPr>
        <w:t>loop(</w:t>
      </w:r>
      <w:proofErr w:type="gramEnd"/>
      <w:r w:rsidRPr="008878B7">
        <w:rPr>
          <w:lang w:val="sv-SE"/>
        </w:rPr>
        <w:t>) {</w:t>
      </w:r>
    </w:p>
    <w:p w14:paraId="2130C6E7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  byte </w:t>
      </w:r>
      <w:proofErr w:type="spellStart"/>
      <w:r w:rsidRPr="008878B7">
        <w:rPr>
          <w:lang w:val="sv-SE"/>
        </w:rPr>
        <w:t>current_HP_ALARM_VAL</w:t>
      </w:r>
      <w:proofErr w:type="spellEnd"/>
      <w:r w:rsidRPr="008878B7">
        <w:rPr>
          <w:lang w:val="sv-SE"/>
        </w:rPr>
        <w:t>;</w:t>
      </w:r>
    </w:p>
    <w:p w14:paraId="674B495B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  byte </w:t>
      </w:r>
      <w:proofErr w:type="spellStart"/>
      <w:r w:rsidRPr="008878B7">
        <w:rPr>
          <w:lang w:val="sv-SE"/>
        </w:rPr>
        <w:t>current_LP_ALARM_VAL</w:t>
      </w:r>
      <w:proofErr w:type="spellEnd"/>
      <w:r w:rsidRPr="008878B7">
        <w:rPr>
          <w:lang w:val="sv-SE"/>
        </w:rPr>
        <w:t>;</w:t>
      </w:r>
    </w:p>
    <w:p w14:paraId="4E4A262A" w14:textId="77777777" w:rsidR="008878B7" w:rsidRPr="008878B7" w:rsidRDefault="008878B7" w:rsidP="008878B7">
      <w:pPr>
        <w:rPr>
          <w:lang w:val="sv-SE"/>
        </w:rPr>
      </w:pPr>
    </w:p>
    <w:p w14:paraId="0DA6E7A3" w14:textId="77777777" w:rsidR="008878B7" w:rsidRPr="00A124C7" w:rsidRDefault="008878B7" w:rsidP="008878B7">
      <w:pPr>
        <w:rPr>
          <w:lang w:val="en-GB"/>
        </w:rPr>
      </w:pPr>
      <w:r w:rsidRPr="008878B7">
        <w:rPr>
          <w:lang w:val="sv-SE"/>
        </w:rPr>
        <w:t xml:space="preserve">  </w:t>
      </w:r>
      <w:r w:rsidRPr="00A124C7">
        <w:rPr>
          <w:lang w:val="en-GB"/>
        </w:rPr>
        <w:t>// NIBE360 Alarms</w:t>
      </w:r>
    </w:p>
    <w:p w14:paraId="57110B8A" w14:textId="29015158" w:rsidR="008878B7" w:rsidRPr="008878B7" w:rsidRDefault="008878B7" w:rsidP="008878B7">
      <w:pPr>
        <w:rPr>
          <w:lang w:val="en-GB"/>
        </w:rPr>
      </w:pPr>
      <w:r w:rsidRPr="008878B7">
        <w:rPr>
          <w:lang w:val="en-GB"/>
        </w:rPr>
        <w:t xml:space="preserve">  </w:t>
      </w:r>
      <w:proofErr w:type="spellStart"/>
      <w:r w:rsidRPr="008878B7">
        <w:rPr>
          <w:lang w:val="en-GB"/>
        </w:rPr>
        <w:t>current_HP_ALARM_VAL</w:t>
      </w:r>
      <w:proofErr w:type="spellEnd"/>
      <w:r w:rsidRPr="008878B7">
        <w:rPr>
          <w:lang w:val="en-GB"/>
        </w:rPr>
        <w:t xml:space="preserve"> = </w:t>
      </w:r>
      <w:proofErr w:type="spellStart"/>
      <w:r w:rsidRPr="008878B7">
        <w:rPr>
          <w:lang w:val="en-GB"/>
        </w:rPr>
        <w:t>digitalRead</w:t>
      </w:r>
      <w:proofErr w:type="spellEnd"/>
      <w:r w:rsidRPr="008878B7">
        <w:rPr>
          <w:lang w:val="en-GB"/>
        </w:rPr>
        <w:t>(I1_HP_ALARM_PIN</w:t>
      </w:r>
      <w:proofErr w:type="gramStart"/>
      <w:r w:rsidRPr="008878B7">
        <w:rPr>
          <w:lang w:val="en-GB"/>
        </w:rPr>
        <w:t xml:space="preserve">);   </w:t>
      </w:r>
      <w:proofErr w:type="gramEnd"/>
      <w:r w:rsidRPr="008878B7">
        <w:rPr>
          <w:lang w:val="en-GB"/>
        </w:rPr>
        <w:t>// No</w:t>
      </w:r>
      <w:r w:rsidR="00456434">
        <w:rPr>
          <w:lang w:val="en-GB"/>
        </w:rPr>
        <w:t xml:space="preserve">t used and not connected </w:t>
      </w:r>
      <w:r w:rsidR="00BB44C6">
        <w:rPr>
          <w:lang w:val="en-GB"/>
        </w:rPr>
        <w:t>!!!!</w:t>
      </w:r>
    </w:p>
    <w:p w14:paraId="43F4973B" w14:textId="77777777" w:rsidR="008878B7" w:rsidRPr="008878B7" w:rsidRDefault="008878B7" w:rsidP="008878B7">
      <w:pPr>
        <w:rPr>
          <w:lang w:val="sv-SE"/>
        </w:rPr>
      </w:pPr>
      <w:r w:rsidRPr="00BB44C6">
        <w:rPr>
          <w:lang w:val="en-GB"/>
        </w:rPr>
        <w:t xml:space="preserve">  </w:t>
      </w:r>
      <w:proofErr w:type="spellStart"/>
      <w:r w:rsidRPr="008878B7">
        <w:rPr>
          <w:lang w:val="sv-SE"/>
        </w:rPr>
        <w:t>if</w:t>
      </w:r>
      <w:proofErr w:type="spellEnd"/>
      <w:r w:rsidRPr="008878B7">
        <w:rPr>
          <w:lang w:val="sv-SE"/>
        </w:rPr>
        <w:t xml:space="preserve"> (</w:t>
      </w:r>
      <w:proofErr w:type="spellStart"/>
      <w:r w:rsidRPr="008878B7">
        <w:rPr>
          <w:lang w:val="sv-SE"/>
        </w:rPr>
        <w:t>current_HP_ALARM_</w:t>
      </w:r>
      <w:proofErr w:type="gramStart"/>
      <w:r w:rsidRPr="008878B7">
        <w:rPr>
          <w:lang w:val="sv-SE"/>
        </w:rPr>
        <w:t>VAL</w:t>
      </w:r>
      <w:proofErr w:type="spellEnd"/>
      <w:r w:rsidRPr="008878B7">
        <w:rPr>
          <w:lang w:val="sv-SE"/>
        </w:rPr>
        <w:t xml:space="preserve"> !</w:t>
      </w:r>
      <w:proofErr w:type="gramEnd"/>
      <w:r w:rsidRPr="008878B7">
        <w:rPr>
          <w:lang w:val="sv-SE"/>
        </w:rPr>
        <w:t xml:space="preserve">= </w:t>
      </w:r>
      <w:proofErr w:type="spellStart"/>
      <w:r w:rsidRPr="008878B7">
        <w:rPr>
          <w:lang w:val="sv-SE"/>
        </w:rPr>
        <w:t>lastHP_ALARM_VAL</w:t>
      </w:r>
      <w:proofErr w:type="spellEnd"/>
      <w:r w:rsidRPr="008878B7">
        <w:rPr>
          <w:lang w:val="sv-SE"/>
        </w:rPr>
        <w:t xml:space="preserve">) { </w:t>
      </w:r>
    </w:p>
    <w:p w14:paraId="195A9411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    </w:t>
      </w:r>
      <w:proofErr w:type="spellStart"/>
      <w:r w:rsidRPr="008878B7">
        <w:rPr>
          <w:lang w:val="sv-SE"/>
        </w:rPr>
        <w:t>lastHP_ALARM_VAL</w:t>
      </w:r>
      <w:proofErr w:type="spellEnd"/>
      <w:r w:rsidRPr="008878B7">
        <w:rPr>
          <w:lang w:val="sv-SE"/>
        </w:rPr>
        <w:t xml:space="preserve"> = </w:t>
      </w:r>
      <w:proofErr w:type="spellStart"/>
      <w:r w:rsidRPr="008878B7">
        <w:rPr>
          <w:lang w:val="sv-SE"/>
        </w:rPr>
        <w:t>current_HP_ALARM_VAL</w:t>
      </w:r>
      <w:proofErr w:type="spellEnd"/>
      <w:r w:rsidRPr="008878B7">
        <w:rPr>
          <w:lang w:val="sv-SE"/>
        </w:rPr>
        <w:t>;</w:t>
      </w:r>
    </w:p>
    <w:p w14:paraId="42EF1DA7" w14:textId="77777777" w:rsidR="008878B7" w:rsidRPr="00A124C7" w:rsidRDefault="008878B7" w:rsidP="008878B7">
      <w:pPr>
        <w:rPr>
          <w:lang w:val="en-GB"/>
        </w:rPr>
      </w:pPr>
      <w:r w:rsidRPr="008878B7">
        <w:rPr>
          <w:lang w:val="sv-SE"/>
        </w:rPr>
        <w:t xml:space="preserve">    </w:t>
      </w:r>
      <w:proofErr w:type="spellStart"/>
      <w:proofErr w:type="gramStart"/>
      <w:r w:rsidRPr="00A124C7">
        <w:rPr>
          <w:lang w:val="en-GB"/>
        </w:rPr>
        <w:t>zunoSendReport</w:t>
      </w:r>
      <w:proofErr w:type="spellEnd"/>
      <w:r w:rsidRPr="00A124C7">
        <w:rPr>
          <w:lang w:val="en-GB"/>
        </w:rPr>
        <w:t>(</w:t>
      </w:r>
      <w:proofErr w:type="gramEnd"/>
      <w:r w:rsidRPr="00A124C7">
        <w:rPr>
          <w:lang w:val="en-GB"/>
        </w:rPr>
        <w:t>6);</w:t>
      </w:r>
    </w:p>
    <w:p w14:paraId="6A516276" w14:textId="77777777" w:rsidR="008878B7" w:rsidRPr="00A124C7" w:rsidRDefault="008878B7" w:rsidP="008878B7">
      <w:pPr>
        <w:rPr>
          <w:lang w:val="en-GB"/>
        </w:rPr>
      </w:pPr>
      <w:r w:rsidRPr="00A124C7">
        <w:rPr>
          <w:lang w:val="en-GB"/>
        </w:rPr>
        <w:t xml:space="preserve">  }</w:t>
      </w:r>
    </w:p>
    <w:p w14:paraId="4F3B3E0E" w14:textId="77777777" w:rsidR="008878B7" w:rsidRPr="00A124C7" w:rsidRDefault="008878B7" w:rsidP="008878B7">
      <w:pPr>
        <w:rPr>
          <w:lang w:val="en-GB"/>
        </w:rPr>
      </w:pPr>
      <w:r w:rsidRPr="00A124C7">
        <w:rPr>
          <w:lang w:val="en-GB"/>
        </w:rPr>
        <w:t xml:space="preserve">  </w:t>
      </w:r>
    </w:p>
    <w:p w14:paraId="2EC87C39" w14:textId="03D9B676" w:rsidR="008878B7" w:rsidRPr="00BB44C6" w:rsidRDefault="008878B7" w:rsidP="008878B7">
      <w:pPr>
        <w:rPr>
          <w:lang w:val="en-GB"/>
        </w:rPr>
      </w:pPr>
      <w:r w:rsidRPr="00BB44C6">
        <w:rPr>
          <w:lang w:val="en-GB"/>
        </w:rPr>
        <w:t xml:space="preserve">  </w:t>
      </w:r>
      <w:proofErr w:type="spellStart"/>
      <w:r w:rsidRPr="00BB44C6">
        <w:rPr>
          <w:lang w:val="en-GB"/>
        </w:rPr>
        <w:t>current_LP_ALARM_VAL</w:t>
      </w:r>
      <w:proofErr w:type="spellEnd"/>
      <w:r w:rsidRPr="00BB44C6">
        <w:rPr>
          <w:lang w:val="en-GB"/>
        </w:rPr>
        <w:t xml:space="preserve"> = </w:t>
      </w:r>
      <w:proofErr w:type="spellStart"/>
      <w:r w:rsidRPr="00BB44C6">
        <w:rPr>
          <w:lang w:val="en-GB"/>
        </w:rPr>
        <w:t>digitalRead</w:t>
      </w:r>
      <w:proofErr w:type="spellEnd"/>
      <w:r w:rsidRPr="00BB44C6">
        <w:rPr>
          <w:lang w:val="en-GB"/>
        </w:rPr>
        <w:t>(I2_LP_ALARM_PIN</w:t>
      </w:r>
      <w:proofErr w:type="gramStart"/>
      <w:r w:rsidRPr="00BB44C6">
        <w:rPr>
          <w:lang w:val="en-GB"/>
        </w:rPr>
        <w:t xml:space="preserve">); </w:t>
      </w:r>
      <w:r w:rsidR="00BB44C6" w:rsidRPr="00BB44C6">
        <w:rPr>
          <w:lang w:val="en-GB"/>
        </w:rPr>
        <w:t xml:space="preserve"> /</w:t>
      </w:r>
      <w:proofErr w:type="gramEnd"/>
      <w:r w:rsidR="00BB44C6" w:rsidRPr="00BB44C6">
        <w:rPr>
          <w:lang w:val="en-GB"/>
        </w:rPr>
        <w:t>/ Not used and not connected !!!!</w:t>
      </w:r>
    </w:p>
    <w:p w14:paraId="5C526814" w14:textId="77777777" w:rsidR="008878B7" w:rsidRPr="008878B7" w:rsidRDefault="008878B7" w:rsidP="008878B7">
      <w:pPr>
        <w:rPr>
          <w:lang w:val="sv-SE"/>
        </w:rPr>
      </w:pPr>
      <w:r w:rsidRPr="00BB44C6">
        <w:rPr>
          <w:lang w:val="en-GB"/>
        </w:rPr>
        <w:t xml:space="preserve">  </w:t>
      </w:r>
      <w:proofErr w:type="spellStart"/>
      <w:r w:rsidRPr="008878B7">
        <w:rPr>
          <w:lang w:val="sv-SE"/>
        </w:rPr>
        <w:t>if</w:t>
      </w:r>
      <w:proofErr w:type="spellEnd"/>
      <w:r w:rsidRPr="008878B7">
        <w:rPr>
          <w:lang w:val="sv-SE"/>
        </w:rPr>
        <w:t xml:space="preserve"> (</w:t>
      </w:r>
      <w:proofErr w:type="spellStart"/>
      <w:r w:rsidRPr="008878B7">
        <w:rPr>
          <w:lang w:val="sv-SE"/>
        </w:rPr>
        <w:t>current_LP_ALARM_</w:t>
      </w:r>
      <w:proofErr w:type="gramStart"/>
      <w:r w:rsidRPr="008878B7">
        <w:rPr>
          <w:lang w:val="sv-SE"/>
        </w:rPr>
        <w:t>VAL</w:t>
      </w:r>
      <w:proofErr w:type="spellEnd"/>
      <w:r w:rsidRPr="008878B7">
        <w:rPr>
          <w:lang w:val="sv-SE"/>
        </w:rPr>
        <w:t xml:space="preserve"> !</w:t>
      </w:r>
      <w:proofErr w:type="gramEnd"/>
      <w:r w:rsidRPr="008878B7">
        <w:rPr>
          <w:lang w:val="sv-SE"/>
        </w:rPr>
        <w:t xml:space="preserve">= </w:t>
      </w:r>
      <w:proofErr w:type="spellStart"/>
      <w:r w:rsidRPr="008878B7">
        <w:rPr>
          <w:lang w:val="sv-SE"/>
        </w:rPr>
        <w:t>lastLP_ALARM_VAL</w:t>
      </w:r>
      <w:proofErr w:type="spellEnd"/>
      <w:r w:rsidRPr="008878B7">
        <w:rPr>
          <w:lang w:val="sv-SE"/>
        </w:rPr>
        <w:t xml:space="preserve">) { </w:t>
      </w:r>
    </w:p>
    <w:p w14:paraId="606FAB25" w14:textId="77777777" w:rsidR="008878B7" w:rsidRPr="008878B7" w:rsidRDefault="008878B7" w:rsidP="008878B7">
      <w:pPr>
        <w:rPr>
          <w:lang w:val="sv-SE"/>
        </w:rPr>
      </w:pPr>
      <w:r w:rsidRPr="008878B7">
        <w:rPr>
          <w:lang w:val="sv-SE"/>
        </w:rPr>
        <w:t xml:space="preserve">    </w:t>
      </w:r>
      <w:proofErr w:type="spellStart"/>
      <w:r w:rsidRPr="008878B7">
        <w:rPr>
          <w:lang w:val="sv-SE"/>
        </w:rPr>
        <w:t>lastLP_ALARM_VAL</w:t>
      </w:r>
      <w:proofErr w:type="spellEnd"/>
      <w:r w:rsidRPr="008878B7">
        <w:rPr>
          <w:lang w:val="sv-SE"/>
        </w:rPr>
        <w:t xml:space="preserve"> = </w:t>
      </w:r>
      <w:proofErr w:type="spellStart"/>
      <w:r w:rsidRPr="008878B7">
        <w:rPr>
          <w:lang w:val="sv-SE"/>
        </w:rPr>
        <w:t>current_LP_ALARM_VAL</w:t>
      </w:r>
      <w:proofErr w:type="spellEnd"/>
      <w:r w:rsidRPr="008878B7">
        <w:rPr>
          <w:lang w:val="sv-SE"/>
        </w:rPr>
        <w:t>;</w:t>
      </w:r>
    </w:p>
    <w:p w14:paraId="37058927" w14:textId="77777777" w:rsidR="008878B7" w:rsidRDefault="008878B7" w:rsidP="008878B7">
      <w:r w:rsidRPr="008878B7">
        <w:rPr>
          <w:lang w:val="sv-SE"/>
        </w:rPr>
        <w:t xml:space="preserve">    </w:t>
      </w:r>
      <w:proofErr w:type="spellStart"/>
      <w:proofErr w:type="gramStart"/>
      <w:r>
        <w:t>zunoSendReport</w:t>
      </w:r>
      <w:proofErr w:type="spellEnd"/>
      <w:r>
        <w:t>(</w:t>
      </w:r>
      <w:proofErr w:type="gramEnd"/>
      <w:r>
        <w:t>7);</w:t>
      </w:r>
    </w:p>
    <w:p w14:paraId="6A6B676B" w14:textId="77777777" w:rsidR="008878B7" w:rsidRDefault="008878B7" w:rsidP="008878B7">
      <w:r>
        <w:t xml:space="preserve">  }</w:t>
      </w:r>
    </w:p>
    <w:p w14:paraId="356B744D" w14:textId="77777777" w:rsidR="008878B7" w:rsidRDefault="008878B7" w:rsidP="008878B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6596E2F" w14:textId="77777777" w:rsidR="008878B7" w:rsidRDefault="008878B7" w:rsidP="008878B7">
      <w:r>
        <w:t>}</w:t>
      </w:r>
    </w:p>
    <w:p w14:paraId="69F6D0AB" w14:textId="63B95FD4" w:rsidR="00A36F5B" w:rsidRDefault="00A36F5B" w:rsidP="005C49B7"/>
    <w:p w14:paraId="599E393B" w14:textId="00302D3B" w:rsidR="00A124C7" w:rsidRDefault="00A124C7" w:rsidP="005C49B7">
      <w:pPr>
        <w:rPr>
          <w:lang w:val="en-GB"/>
        </w:rPr>
      </w:pPr>
      <w:r w:rsidRPr="00CD52D6">
        <w:rPr>
          <w:b/>
        </w:rPr>
        <w:lastRenderedPageBreak/>
        <w:t>Note 4</w:t>
      </w:r>
      <w:r w:rsidR="002A259F">
        <w:rPr>
          <w:lang w:val="en-GB"/>
        </w:rPr>
        <w:t>: Picture of wiring inside the NIBE 36</w:t>
      </w:r>
      <w:r w:rsidR="00065B10">
        <w:rPr>
          <w:lang w:val="en-GB"/>
        </w:rPr>
        <w:t>0P.</w:t>
      </w:r>
    </w:p>
    <w:p w14:paraId="5343D5BF" w14:textId="1AB29B6D" w:rsidR="00065B10" w:rsidRPr="00A124C7" w:rsidRDefault="00065B10" w:rsidP="005C49B7">
      <w:pPr>
        <w:rPr>
          <w:lang w:val="en-GB"/>
        </w:rPr>
      </w:pPr>
      <w:r w:rsidRPr="00065B10">
        <w:rPr>
          <w:noProof/>
          <w:lang w:val="en-GB"/>
        </w:rPr>
        <w:drawing>
          <wp:inline distT="0" distB="0" distL="0" distR="0" wp14:anchorId="76876A17" wp14:editId="45392FA3">
            <wp:extent cx="6309360" cy="4732020"/>
            <wp:effectExtent l="7620" t="0" r="3810" b="3810"/>
            <wp:docPr id="1" name="Picture 1" descr="C:\Users\soren\AppData\Local\Packages\microsoft.windowscommunicationsapps_8wekyb3d8bbwe\LocalState\Files\S0\1422\20190122_105406[397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en\AppData\Local\Packages\microsoft.windowscommunicationsapps_8wekyb3d8bbwe\LocalState\Files\S0\1422\20190122_105406[3978]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093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1449" w14:textId="4F5F1F85" w:rsidR="005F7850" w:rsidRDefault="005F7850"/>
    <w:p w14:paraId="0F490A7C" w14:textId="0023F05F" w:rsidR="005F7850" w:rsidRDefault="005F7850"/>
    <w:p w14:paraId="7DC91E43" w14:textId="279AE18F" w:rsidR="005F7850" w:rsidRDefault="005F7850"/>
    <w:p w14:paraId="7BCBFE7E" w14:textId="5BEF15EB" w:rsidR="005F7850" w:rsidRDefault="005F7850"/>
    <w:p w14:paraId="7E28B2CE" w14:textId="7A609240" w:rsidR="005F7850" w:rsidRDefault="005F7850"/>
    <w:p w14:paraId="65D7A68C" w14:textId="1D1D2818" w:rsidR="005F7850" w:rsidRDefault="005F7850"/>
    <w:p w14:paraId="0297F564" w14:textId="1AADBA8C" w:rsidR="005F7850" w:rsidRDefault="005F7850"/>
    <w:p w14:paraId="15DA4FB3" w14:textId="1A40AE76" w:rsidR="005F7850" w:rsidRDefault="005F7850"/>
    <w:p w14:paraId="3E71B3C4" w14:textId="2B0A4A4F" w:rsidR="00CD52D6" w:rsidRDefault="00CD52D6"/>
    <w:p w14:paraId="44D185F3" w14:textId="350C9F88" w:rsidR="00CD52D6" w:rsidRDefault="00CD52D6"/>
    <w:p w14:paraId="4050FF98" w14:textId="7E6A463A" w:rsidR="00CD52D6" w:rsidRDefault="00CD52D6"/>
    <w:p w14:paraId="4E15215F" w14:textId="1BAE0E8F" w:rsidR="00CD52D6" w:rsidRDefault="00CD52D6"/>
    <w:p w14:paraId="7F713DA4" w14:textId="3656B789" w:rsidR="00CD52D6" w:rsidRDefault="00CD52D6"/>
    <w:p w14:paraId="37CBDF75" w14:textId="2348596E" w:rsidR="00CD52D6" w:rsidRDefault="00CD52D6"/>
    <w:p w14:paraId="299BA735" w14:textId="0F2970C3" w:rsidR="00CD52D6" w:rsidRDefault="003A3468">
      <w:r w:rsidRPr="003A3468">
        <w:rPr>
          <w:b/>
        </w:rPr>
        <w:lastRenderedPageBreak/>
        <w:t xml:space="preserve">Note 5: </w:t>
      </w:r>
      <w:r w:rsidRPr="00155E60">
        <w:t>Z</w:t>
      </w:r>
      <w:r w:rsidR="00967B7D">
        <w:t>-</w:t>
      </w:r>
      <w:r w:rsidRPr="00155E60">
        <w:t xml:space="preserve">wave controller and relay board installed in the </w:t>
      </w:r>
      <w:r w:rsidR="00155E60" w:rsidRPr="00155E60">
        <w:t>din-rail box.</w:t>
      </w:r>
    </w:p>
    <w:p w14:paraId="3833D6D4" w14:textId="37C56685" w:rsidR="00155E60" w:rsidRDefault="00155E60">
      <w:pPr>
        <w:rPr>
          <w:b/>
        </w:rPr>
      </w:pPr>
    </w:p>
    <w:p w14:paraId="2AFADE8D" w14:textId="77777777" w:rsidR="00155E60" w:rsidRPr="003A3468" w:rsidRDefault="00155E60">
      <w:pPr>
        <w:rPr>
          <w:b/>
        </w:rPr>
      </w:pPr>
    </w:p>
    <w:p w14:paraId="30E62615" w14:textId="5E6421D0" w:rsidR="00CD52D6" w:rsidRDefault="00E61408">
      <w:r>
        <w:rPr>
          <w:noProof/>
        </w:rPr>
        <w:drawing>
          <wp:inline distT="0" distB="0" distL="0" distR="0" wp14:anchorId="22CAD53C" wp14:editId="52BD9D8B">
            <wp:extent cx="6309360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FAFD248" w14:textId="3722E35B" w:rsidR="005F7850" w:rsidRDefault="005F7850"/>
    <w:p w14:paraId="5078F3AC" w14:textId="4B28F09D" w:rsidR="005F7850" w:rsidRDefault="005F7850"/>
    <w:p w14:paraId="7CA39CC9" w14:textId="2BC2BE7C" w:rsidR="005F7850" w:rsidRDefault="005F7850"/>
    <w:p w14:paraId="69127170" w14:textId="0396C017" w:rsidR="005F7850" w:rsidRDefault="005F7850"/>
    <w:p w14:paraId="4953E322" w14:textId="323D72B5" w:rsidR="005F7850" w:rsidRDefault="005F7850"/>
    <w:p w14:paraId="7A665E0C" w14:textId="4432D976" w:rsidR="005F7850" w:rsidRDefault="005F7850"/>
    <w:p w14:paraId="6DCD5B4E" w14:textId="77777777" w:rsidR="005F7850" w:rsidRDefault="005F7850"/>
    <w:sectPr w:rsidR="005F7850" w:rsidSect="0036059C">
      <w:footerReference w:type="default" r:id="rId43"/>
      <w:pgSz w:w="12240" w:h="15840"/>
      <w:pgMar w:top="1152" w:right="1152" w:bottom="720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FC37" w14:textId="77777777" w:rsidR="00150BE0" w:rsidRDefault="00150BE0" w:rsidP="00750308">
      <w:r>
        <w:separator/>
      </w:r>
    </w:p>
  </w:endnote>
  <w:endnote w:type="continuationSeparator" w:id="0">
    <w:p w14:paraId="0395799C" w14:textId="77777777" w:rsidR="00150BE0" w:rsidRDefault="00150BE0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D88E4" w14:textId="77777777" w:rsidR="00AF3394" w:rsidRPr="00170DF3" w:rsidRDefault="00150BE0" w:rsidP="00117F4C">
    <w:pPr>
      <w:pStyle w:val="Footer"/>
      <w:jc w:val="center"/>
      <w:rPr>
        <w:caps/>
        <w:noProof/>
      </w:rPr>
    </w:pPr>
    <w:sdt>
      <w:sdtPr>
        <w:id w:val="1557595176"/>
        <w:docPartObj>
          <w:docPartGallery w:val="Page Numbers (Bottom of Page)"/>
          <w:docPartUnique/>
        </w:docPartObj>
      </w:sdtPr>
      <w:sdtEndPr/>
      <w:sdtContent>
        <w:r w:rsidR="00170DF3" w:rsidRPr="00117F4C">
          <w:fldChar w:fldCharType="begin"/>
        </w:r>
        <w:r w:rsidR="00170DF3" w:rsidRPr="00117F4C">
          <w:instrText xml:space="preserve"> PAGE   \* MERGEFORMAT </w:instrText>
        </w:r>
        <w:r w:rsidR="00170DF3" w:rsidRPr="00117F4C">
          <w:fldChar w:fldCharType="separate"/>
        </w:r>
        <w:r w:rsidR="00877074">
          <w:rPr>
            <w:noProof/>
          </w:rPr>
          <w:t>3</w:t>
        </w:r>
        <w:r w:rsidR="00170DF3" w:rsidRPr="00117F4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D6A5" w14:textId="77777777" w:rsidR="00150BE0" w:rsidRDefault="00150BE0" w:rsidP="00750308">
      <w:r>
        <w:separator/>
      </w:r>
    </w:p>
  </w:footnote>
  <w:footnote w:type="continuationSeparator" w:id="0">
    <w:p w14:paraId="69AC7269" w14:textId="77777777" w:rsidR="00150BE0" w:rsidRDefault="00150BE0" w:rsidP="0075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05527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3D7CAD"/>
    <w:multiLevelType w:val="hybridMultilevel"/>
    <w:tmpl w:val="24EE2526"/>
    <w:lvl w:ilvl="0" w:tplc="4BC8BBEE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4"/>
    <w:rsid w:val="00006469"/>
    <w:rsid w:val="00024B2F"/>
    <w:rsid w:val="00040546"/>
    <w:rsid w:val="000544B8"/>
    <w:rsid w:val="000602BE"/>
    <w:rsid w:val="00065B10"/>
    <w:rsid w:val="000A0512"/>
    <w:rsid w:val="000A320F"/>
    <w:rsid w:val="000B1256"/>
    <w:rsid w:val="000E1932"/>
    <w:rsid w:val="000F4826"/>
    <w:rsid w:val="0010152B"/>
    <w:rsid w:val="00111520"/>
    <w:rsid w:val="00117F4C"/>
    <w:rsid w:val="00123512"/>
    <w:rsid w:val="001375CB"/>
    <w:rsid w:val="00144991"/>
    <w:rsid w:val="00144D36"/>
    <w:rsid w:val="00150154"/>
    <w:rsid w:val="00150BE0"/>
    <w:rsid w:val="00155E60"/>
    <w:rsid w:val="0016635B"/>
    <w:rsid w:val="00170DF3"/>
    <w:rsid w:val="00175944"/>
    <w:rsid w:val="00182AD5"/>
    <w:rsid w:val="00192787"/>
    <w:rsid w:val="001A1FE3"/>
    <w:rsid w:val="001A3139"/>
    <w:rsid w:val="001A3C24"/>
    <w:rsid w:val="001B2D3F"/>
    <w:rsid w:val="002070D0"/>
    <w:rsid w:val="0021553A"/>
    <w:rsid w:val="00223518"/>
    <w:rsid w:val="00233D4D"/>
    <w:rsid w:val="00252A2D"/>
    <w:rsid w:val="002626AA"/>
    <w:rsid w:val="00273BFC"/>
    <w:rsid w:val="00276C92"/>
    <w:rsid w:val="00286992"/>
    <w:rsid w:val="00293B83"/>
    <w:rsid w:val="002A259F"/>
    <w:rsid w:val="002D276E"/>
    <w:rsid w:val="002D42B7"/>
    <w:rsid w:val="002F347A"/>
    <w:rsid w:val="0031279C"/>
    <w:rsid w:val="00315D97"/>
    <w:rsid w:val="00320ED4"/>
    <w:rsid w:val="00340AD5"/>
    <w:rsid w:val="00352BCF"/>
    <w:rsid w:val="00357DB2"/>
    <w:rsid w:val="0036059C"/>
    <w:rsid w:val="00386E8F"/>
    <w:rsid w:val="003A3468"/>
    <w:rsid w:val="003A793C"/>
    <w:rsid w:val="003C7132"/>
    <w:rsid w:val="003D0182"/>
    <w:rsid w:val="003D732D"/>
    <w:rsid w:val="003E05E2"/>
    <w:rsid w:val="003E4B56"/>
    <w:rsid w:val="00415776"/>
    <w:rsid w:val="00437E56"/>
    <w:rsid w:val="00440D7D"/>
    <w:rsid w:val="00456434"/>
    <w:rsid w:val="00477C2D"/>
    <w:rsid w:val="00485982"/>
    <w:rsid w:val="00485AE9"/>
    <w:rsid w:val="00486FDB"/>
    <w:rsid w:val="004D438D"/>
    <w:rsid w:val="004E4EEA"/>
    <w:rsid w:val="00501C87"/>
    <w:rsid w:val="005157F1"/>
    <w:rsid w:val="00527B14"/>
    <w:rsid w:val="00553891"/>
    <w:rsid w:val="0057019C"/>
    <w:rsid w:val="0059397B"/>
    <w:rsid w:val="00594B64"/>
    <w:rsid w:val="005A093A"/>
    <w:rsid w:val="005A4058"/>
    <w:rsid w:val="005A6289"/>
    <w:rsid w:val="005B2EF6"/>
    <w:rsid w:val="005C3440"/>
    <w:rsid w:val="005C49B7"/>
    <w:rsid w:val="005C5ABC"/>
    <w:rsid w:val="005D6F2D"/>
    <w:rsid w:val="005E783F"/>
    <w:rsid w:val="005F296F"/>
    <w:rsid w:val="005F3A0D"/>
    <w:rsid w:val="005F6B1F"/>
    <w:rsid w:val="005F7850"/>
    <w:rsid w:val="00615311"/>
    <w:rsid w:val="0061715D"/>
    <w:rsid w:val="00650004"/>
    <w:rsid w:val="00657A57"/>
    <w:rsid w:val="00677A48"/>
    <w:rsid w:val="006854CE"/>
    <w:rsid w:val="0068758C"/>
    <w:rsid w:val="00693832"/>
    <w:rsid w:val="006A3CE7"/>
    <w:rsid w:val="006A3D12"/>
    <w:rsid w:val="006E626C"/>
    <w:rsid w:val="006E7AE9"/>
    <w:rsid w:val="00711C3E"/>
    <w:rsid w:val="0071337F"/>
    <w:rsid w:val="00715A77"/>
    <w:rsid w:val="00721E9C"/>
    <w:rsid w:val="00725330"/>
    <w:rsid w:val="00730DEB"/>
    <w:rsid w:val="00731405"/>
    <w:rsid w:val="007367BB"/>
    <w:rsid w:val="00750308"/>
    <w:rsid w:val="007601B8"/>
    <w:rsid w:val="00760D4A"/>
    <w:rsid w:val="00765C4C"/>
    <w:rsid w:val="00766770"/>
    <w:rsid w:val="00771533"/>
    <w:rsid w:val="00790265"/>
    <w:rsid w:val="007B3F7B"/>
    <w:rsid w:val="007B72F3"/>
    <w:rsid w:val="007C078A"/>
    <w:rsid w:val="007E53F3"/>
    <w:rsid w:val="007F6EB3"/>
    <w:rsid w:val="0080391B"/>
    <w:rsid w:val="008139A2"/>
    <w:rsid w:val="00837E22"/>
    <w:rsid w:val="008410D3"/>
    <w:rsid w:val="00854277"/>
    <w:rsid w:val="00856533"/>
    <w:rsid w:val="00865779"/>
    <w:rsid w:val="00877074"/>
    <w:rsid w:val="00877173"/>
    <w:rsid w:val="008878B7"/>
    <w:rsid w:val="008931F6"/>
    <w:rsid w:val="008A27C7"/>
    <w:rsid w:val="008A4D47"/>
    <w:rsid w:val="008E5CBE"/>
    <w:rsid w:val="00902A36"/>
    <w:rsid w:val="00920482"/>
    <w:rsid w:val="00944AB7"/>
    <w:rsid w:val="0094638E"/>
    <w:rsid w:val="00963059"/>
    <w:rsid w:val="00965336"/>
    <w:rsid w:val="00967B7D"/>
    <w:rsid w:val="009728B1"/>
    <w:rsid w:val="009732FC"/>
    <w:rsid w:val="00982A90"/>
    <w:rsid w:val="009A5E01"/>
    <w:rsid w:val="009D2E0C"/>
    <w:rsid w:val="009F5E56"/>
    <w:rsid w:val="00A01D09"/>
    <w:rsid w:val="00A11015"/>
    <w:rsid w:val="00A124C7"/>
    <w:rsid w:val="00A20609"/>
    <w:rsid w:val="00A22BC8"/>
    <w:rsid w:val="00A22F1E"/>
    <w:rsid w:val="00A358E2"/>
    <w:rsid w:val="00A36F5B"/>
    <w:rsid w:val="00A40303"/>
    <w:rsid w:val="00A43906"/>
    <w:rsid w:val="00A660CC"/>
    <w:rsid w:val="00A91BE1"/>
    <w:rsid w:val="00A93848"/>
    <w:rsid w:val="00AA594B"/>
    <w:rsid w:val="00AB2738"/>
    <w:rsid w:val="00AB7FDA"/>
    <w:rsid w:val="00AF108A"/>
    <w:rsid w:val="00AF3394"/>
    <w:rsid w:val="00B0286F"/>
    <w:rsid w:val="00B6370E"/>
    <w:rsid w:val="00B665A3"/>
    <w:rsid w:val="00B82D89"/>
    <w:rsid w:val="00B91AE7"/>
    <w:rsid w:val="00B9314E"/>
    <w:rsid w:val="00B93303"/>
    <w:rsid w:val="00BB44C6"/>
    <w:rsid w:val="00BC14B1"/>
    <w:rsid w:val="00BC6208"/>
    <w:rsid w:val="00BC6D5E"/>
    <w:rsid w:val="00BF016F"/>
    <w:rsid w:val="00BF1EDD"/>
    <w:rsid w:val="00BF1FB2"/>
    <w:rsid w:val="00C027CA"/>
    <w:rsid w:val="00C031F2"/>
    <w:rsid w:val="00C0693B"/>
    <w:rsid w:val="00C11AB1"/>
    <w:rsid w:val="00C33BC6"/>
    <w:rsid w:val="00C6319D"/>
    <w:rsid w:val="00C71010"/>
    <w:rsid w:val="00C81D06"/>
    <w:rsid w:val="00C81F42"/>
    <w:rsid w:val="00C8263B"/>
    <w:rsid w:val="00C9248D"/>
    <w:rsid w:val="00CB291C"/>
    <w:rsid w:val="00CB3830"/>
    <w:rsid w:val="00CB3AF0"/>
    <w:rsid w:val="00CD38F6"/>
    <w:rsid w:val="00CD52D6"/>
    <w:rsid w:val="00D15C89"/>
    <w:rsid w:val="00D33C06"/>
    <w:rsid w:val="00D3657A"/>
    <w:rsid w:val="00D37A3D"/>
    <w:rsid w:val="00D37EB3"/>
    <w:rsid w:val="00D40227"/>
    <w:rsid w:val="00D50787"/>
    <w:rsid w:val="00D550E7"/>
    <w:rsid w:val="00D85B1C"/>
    <w:rsid w:val="00D916D8"/>
    <w:rsid w:val="00DA0AFE"/>
    <w:rsid w:val="00DA3CB0"/>
    <w:rsid w:val="00DB03CF"/>
    <w:rsid w:val="00DE102A"/>
    <w:rsid w:val="00DF12C4"/>
    <w:rsid w:val="00DF4692"/>
    <w:rsid w:val="00DF7C73"/>
    <w:rsid w:val="00E00541"/>
    <w:rsid w:val="00E17B33"/>
    <w:rsid w:val="00E61408"/>
    <w:rsid w:val="00E63DE9"/>
    <w:rsid w:val="00E65D75"/>
    <w:rsid w:val="00E725C2"/>
    <w:rsid w:val="00E7545F"/>
    <w:rsid w:val="00E96D91"/>
    <w:rsid w:val="00E97B73"/>
    <w:rsid w:val="00EA7BF4"/>
    <w:rsid w:val="00EB232B"/>
    <w:rsid w:val="00EC5B7E"/>
    <w:rsid w:val="00F0504B"/>
    <w:rsid w:val="00F16A34"/>
    <w:rsid w:val="00F53C9C"/>
    <w:rsid w:val="00F6503C"/>
    <w:rsid w:val="00F67861"/>
    <w:rsid w:val="00F87ED6"/>
    <w:rsid w:val="00F938EB"/>
    <w:rsid w:val="00FA0169"/>
    <w:rsid w:val="00FA3930"/>
    <w:rsid w:val="00FA4129"/>
    <w:rsid w:val="00FB198E"/>
    <w:rsid w:val="00FB2653"/>
    <w:rsid w:val="00FC377E"/>
    <w:rsid w:val="00FE213D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00BF"/>
  <w15:chartTrackingRefBased/>
  <w15:docId w15:val="{D5DE50B3-C387-4B0A-9E2B-CF323D5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59C"/>
  </w:style>
  <w:style w:type="paragraph" w:styleId="Heading1">
    <w:name w:val="heading 1"/>
    <w:basedOn w:val="Normal"/>
    <w:next w:val="Normal"/>
    <w:link w:val="Heading1Char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286992"/>
    <w:rPr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6992"/>
    <w:rPr>
      <w:spacing w:val="1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6059C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6059C"/>
    <w:rPr>
      <w:sz w:val="20"/>
    </w:rPr>
  </w:style>
  <w:style w:type="table" w:styleId="TableGrid">
    <w:name w:val="Table Grid"/>
    <w:basedOn w:val="TableNormal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odolist">
    <w:name w:val="To do list"/>
    <w:basedOn w:val="TableNormal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1D0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1D0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81D0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D0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D0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D0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1D0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1D0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1D0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D0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D0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D0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D06"/>
    <w:rPr>
      <w:rFonts w:ascii="Consolas" w:hAnsi="Consolas"/>
      <w:szCs w:val="21"/>
    </w:rPr>
  </w:style>
  <w:style w:type="table" w:styleId="GridTable1Light-Accent3">
    <w:name w:val="Grid Table 1 Light Accent 3"/>
    <w:basedOn w:val="TableNormal"/>
    <w:uiPriority w:val="46"/>
    <w:rsid w:val="0036059C"/>
    <w:tblPr>
      <w:tblStyleRowBandSize w:val="1"/>
      <w:tblStyleColBandSize w:val="1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tblCellMar>
        <w:top w:w="216" w:type="dxa"/>
        <w:left w:w="360" w:type="dxa"/>
        <w:bottom w:w="216" w:type="dxa"/>
        <w:right w:w="360" w:type="dxa"/>
      </w:tblCellMar>
    </w:tblPr>
    <w:tcPr>
      <w:shd w:val="clear" w:color="auto" w:fill="EAF1DD" w:themeFill="accent3" w:themeFillTint="33"/>
    </w:tcPr>
    <w:tblStylePr w:type="firstRow">
      <w:rPr>
        <w:b w:val="0"/>
        <w:bCs/>
        <w:i w:val="0"/>
      </w:rPr>
      <w:tblPr/>
      <w:tcPr>
        <w:tcBorders>
          <w:top w:val="single" w:sz="48" w:space="0" w:color="C2D69B" w:themeColor="accent3" w:themeTint="9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415776"/>
    <w:rPr>
      <w:color w:val="595959" w:themeColor="text1" w:themeTint="A6"/>
    </w:rPr>
  </w:style>
  <w:style w:type="table" w:styleId="GridTable1Light-Accent6">
    <w:name w:val="Grid Table 1 Light Accent 6"/>
    <w:basedOn w:val="TableNormal"/>
    <w:uiPriority w:val="46"/>
    <w:rsid w:val="0036059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rsid w:val="00286992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contextualSpacing/>
      <w:jc w:val="center"/>
    </w:pPr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86992"/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  <w:shd w:val="clear" w:color="auto" w:fill="FDE9D9" w:themeFill="accent6" w:themeFillTint="33"/>
    </w:rPr>
  </w:style>
  <w:style w:type="character" w:styleId="Hyperlink">
    <w:name w:val="Hyperlink"/>
    <w:basedOn w:val="DefaultParagraphFont"/>
    <w:uiPriority w:val="99"/>
    <w:unhideWhenUsed/>
    <w:rsid w:val="006854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7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A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helectronics.se/dator-and-elektronik/dator/kreditkorts-dator/z-uno-z-wave-board-for-arduino" TargetMode="External"/><Relationship Id="rId13" Type="http://schemas.openxmlformats.org/officeDocument/2006/relationships/hyperlink" Target="https://www.kjell.com/se/sortiment/el-verktyg/arduino/shields/luxorparts-proto-shield-for-uno-r3-p87944" TargetMode="External"/><Relationship Id="rId18" Type="http://schemas.openxmlformats.org/officeDocument/2006/relationships/hyperlink" Target="https://www.kjell.com/se/sortiment/el-verktyg/arduino/tillbehor/luxorparts-delbar-kopplingskabel-40-pol-hane-hona-p87900" TargetMode="External"/><Relationship Id="rId26" Type="http://schemas.openxmlformats.org/officeDocument/2006/relationships/hyperlink" Target="https://www.kjell.com/se/sortiment/dator-natverk/kablar-adaptrar/kabelhantering/buntband/buntband-150x3-6-mm-100-pack-svart-p37725" TargetMode="External"/><Relationship Id="rId39" Type="http://schemas.openxmlformats.org/officeDocument/2006/relationships/hyperlink" Target="https://www.kjell.com/se/sortiment/dator-natverk/datortillbehor/usb-tillbehor/usb-laddare/linocell-mini-usb-laddare-2-4-a-svart-p957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ula.se/catalog/el-och-belysning/elinstallation/elcentraler/kapslingar/normkapsling-402328/%23tab01" TargetMode="External"/><Relationship Id="rId34" Type="http://schemas.openxmlformats.org/officeDocument/2006/relationships/hyperlink" Target="https://www.kjell.com/se/sortiment/el-verktyg/elinstallation/koppling-dosor-lister/kopplingslist-0-5-2-5-mm--p39072" TargetMode="External"/><Relationship Id="rId42" Type="http://schemas.openxmlformats.org/officeDocument/2006/relationships/image" Target="media/image2.jpeg"/><Relationship Id="rId7" Type="http://schemas.openxmlformats.org/officeDocument/2006/relationships/hyperlink" Target="https://z-uno.z-wave.me/technical/" TargetMode="External"/><Relationship Id="rId12" Type="http://schemas.openxmlformats.org/officeDocument/2006/relationships/hyperlink" Target="https://www.kjell.com/se/sortiment/el-verktyg/utvecklingskit/arduino/moduler/relamodul-for-arduino-8x-p87034" TargetMode="External"/><Relationship Id="rId17" Type="http://schemas.openxmlformats.org/officeDocument/2006/relationships/hyperlink" Target="https://www.kjell.com/se/sortiment/el-verktyg/arduino/tillbehor/luxorparts-delbar-kopplingskabel-40-pol-hane-hona-p87900" TargetMode="External"/><Relationship Id="rId25" Type="http://schemas.openxmlformats.org/officeDocument/2006/relationships/hyperlink" Target="https://www.kjell.com/se/sortiment/dator-natverk/kablar-adaptrar/kabelhantering/buntband/buntband-150x3-6-mm-100-pack-svart-p37725" TargetMode="External"/><Relationship Id="rId33" Type="http://schemas.openxmlformats.org/officeDocument/2006/relationships/hyperlink" Target="https://www.kjell.com/se/sortiment/el-verktyg/el-produkter/starkstrom/kablar/installationskabel/elkabel-fq-20-m-bla-p45121" TargetMode="External"/><Relationship Id="rId38" Type="http://schemas.openxmlformats.org/officeDocument/2006/relationships/hyperlink" Target="https://www.kjell.com/se/sortiment/dator-natverk/datortillbehor/usb-tillbehor/usb-laddare/linocell-mini-usb-laddare-2-4-a-svart-p957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jell.com/se/sortiment/el-verktyg/arduino/tillbehor/luxorparts-kopplingskablar-hane-hane-65-pack-p90793" TargetMode="External"/><Relationship Id="rId20" Type="http://schemas.openxmlformats.org/officeDocument/2006/relationships/hyperlink" Target="https://www.kjell.com/se/sortiment/el-verktyg/elektronik/monsterkort/experimentkort/luxorparts-experimentkort-60x80-mm-10-pack-p90664" TargetMode="External"/><Relationship Id="rId29" Type="http://schemas.openxmlformats.org/officeDocument/2006/relationships/hyperlink" Target="https://www.kjell.com/se/sortiment/el-verktyg/el-produkter/starkstrom/kablar/installationskabel/elkabel-fq-20-m-svart-p45120" TargetMode="External"/><Relationship Id="rId41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elleman.eu/products/view/?id=439228" TargetMode="External"/><Relationship Id="rId24" Type="http://schemas.openxmlformats.org/officeDocument/2006/relationships/hyperlink" Target="https://www.kjell.com/se/sortiment/dator-natverk/natverk/installationsmateriel/natverkskablar/installationskablar/mjuk-utp-natverkskabel-cat-6-gra-p78185" TargetMode="External"/><Relationship Id="rId32" Type="http://schemas.openxmlformats.org/officeDocument/2006/relationships/hyperlink" Target="https://www.kjell.com/se/sortiment/el-verktyg/el-produkter/starkstrom/kablar/installationskabel/elkabel-fq-20-m-gra-p45119" TargetMode="External"/><Relationship Id="rId37" Type="http://schemas.openxmlformats.org/officeDocument/2006/relationships/hyperlink" Target="https://www.kjell.com/se/sortiment/dator-natverk/kablar-adaptrar/usb/usb-kablar/usb-b-kabel-svart-3-m-p98611" TargetMode="External"/><Relationship Id="rId40" Type="http://schemas.openxmlformats.org/officeDocument/2006/relationships/hyperlink" Target="http://www.nibeonline.com/pdf/411482-1.pdf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jell.com/se/sortiment/el-verktyg/arduino/tillbehor/luxorparts-kopplingskablar-hane-hane-65-pack-p90793" TargetMode="External"/><Relationship Id="rId23" Type="http://schemas.openxmlformats.org/officeDocument/2006/relationships/hyperlink" Target="https://www.kjell.com/se/sortiment/dator-natverk/natverk/installationsmateriel/natverkskablar/installationskablar/mjuk-utp-natverkskabel-cat-6-gra-p78185" TargetMode="External"/><Relationship Id="rId28" Type="http://schemas.openxmlformats.org/officeDocument/2006/relationships/hyperlink" Target="https://www.mouser.se/ProductDetail/651-1883077" TargetMode="External"/><Relationship Id="rId36" Type="http://schemas.openxmlformats.org/officeDocument/2006/relationships/hyperlink" Target="https://www.kjell.com/se/sortiment/dator-natverk/kablar-adaptrar/usb/usb-kablar/usb-b-kabel-svart-3-m-p98611" TargetMode="External"/><Relationship Id="rId10" Type="http://schemas.openxmlformats.org/officeDocument/2006/relationships/hyperlink" Target="https://www.kjell.com/se/sortiment/el-verktyg/arduino/utvecklingskort/kjell-academy-uno-rev-3-arduino-kompatibelt-utvecklingskort-p88860" TargetMode="External"/><Relationship Id="rId19" Type="http://schemas.openxmlformats.org/officeDocument/2006/relationships/hyperlink" Target="https://www.kjell.com/se/sortiment/el-verktyg/elektronik/monsterkort/experimentkort/luxorparts-experimentkort-60x80-mm-10-pack-p90664" TargetMode="External"/><Relationship Id="rId31" Type="http://schemas.openxmlformats.org/officeDocument/2006/relationships/hyperlink" Target="https://www.kjell.com/se/sortiment/el-verktyg/el-produkter/starkstrom/kablar/installationskabel/elkabel-fq-20-m-brun-p4512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jell.com/se/sortiment/el-verktyg/arduino/utvecklingskort/kjell-academy-uno-rev-3-arduino-kompatibelt-utvecklingskort-p88860" TargetMode="External"/><Relationship Id="rId14" Type="http://schemas.openxmlformats.org/officeDocument/2006/relationships/hyperlink" Target="https://www.kjell.com/se/sortiment/el-verktyg/arduino/shields/luxorparts-proto-shield-for-uno-r3-p87944" TargetMode="External"/><Relationship Id="rId22" Type="http://schemas.openxmlformats.org/officeDocument/2006/relationships/hyperlink" Target="https://www.jula.se/catalog/el-och-belysning/elinstallation/elcentraler/kapslingar/normkapsling-402328/%23tab01" TargetMode="External"/><Relationship Id="rId27" Type="http://schemas.openxmlformats.org/officeDocument/2006/relationships/hyperlink" Target="https://www.phoenixcontact.com/online/portal/se/?uri=pxc-oc-itemdetail:pid=1883077&amp;library=sesv&amp;pcck=P-11-02-11&amp;tab=1&amp;selectedCategory=ALL" TargetMode="External"/><Relationship Id="rId30" Type="http://schemas.openxmlformats.org/officeDocument/2006/relationships/hyperlink" Target="https://www.kjell.com/se/sortiment/el-verktyg/el-produkter/starkstrom/kablar/installationskabel/elkabel-fq-20-m-svart-p45120" TargetMode="External"/><Relationship Id="rId35" Type="http://schemas.openxmlformats.org/officeDocument/2006/relationships/hyperlink" Target="https://www.kjell.com/se/sortiment/el-verktyg/elinstallation/koppling-dosor-lister/kopplingslist-0-5-2-5-mm--p39072" TargetMode="External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en\AppData\Roaming\Microsoft\Templates\To%20do%20list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764</TotalTime>
  <Pages>9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Rundgren</dc:creator>
  <cp:keywords/>
  <dc:description/>
  <cp:lastModifiedBy>Sören Rundgren</cp:lastModifiedBy>
  <cp:revision>195</cp:revision>
  <dcterms:created xsi:type="dcterms:W3CDTF">2019-01-20T11:45:00Z</dcterms:created>
  <dcterms:modified xsi:type="dcterms:W3CDTF">2019-01-22T12:57:00Z</dcterms:modified>
</cp:coreProperties>
</file>